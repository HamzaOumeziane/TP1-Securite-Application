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26A5F" w14:textId="77777777" w:rsidR="00A540FA" w:rsidRDefault="00935671" w:rsidP="00902685">
      <w:pPr>
        <w:pStyle w:val="NoSpacing"/>
        <w:jc w:val="center"/>
        <w:rPr>
          <w:rStyle w:val="Strong"/>
          <w:b/>
          <w:i/>
          <w:color w:val="418AB3" w:themeColor="accent1"/>
          <w:u w:val="single"/>
        </w:rPr>
      </w:pPr>
      <w:r w:rsidRPr="00902685">
        <w:rPr>
          <w:rStyle w:val="Strong"/>
          <w:b/>
          <w:i/>
          <w:color w:val="418AB3" w:themeColor="accent1"/>
          <w:u w:val="single"/>
        </w:rPr>
        <w:t>TRAVAIL PRATIQU</w:t>
      </w:r>
      <w:r w:rsidR="00A540FA" w:rsidRPr="00902685">
        <w:rPr>
          <w:rStyle w:val="Strong"/>
          <w:b/>
          <w:i/>
          <w:color w:val="418AB3" w:themeColor="accent1"/>
          <w:u w:val="single"/>
        </w:rPr>
        <w:t>E</w:t>
      </w:r>
    </w:p>
    <w:p w14:paraId="21E1CC3B" w14:textId="77777777" w:rsidR="00902685" w:rsidRPr="00902685" w:rsidRDefault="00902685" w:rsidP="00902685">
      <w:pPr>
        <w:pStyle w:val="NoSpacing"/>
        <w:jc w:val="center"/>
        <w:rPr>
          <w:rStyle w:val="Strong"/>
          <w:b/>
          <w:bCs/>
          <w:i/>
          <w:iCs/>
          <w:color w:val="418AB3" w:themeColor="accent1"/>
          <w:u w:val="single"/>
        </w:rPr>
      </w:pPr>
    </w:p>
    <w:p w14:paraId="023773F1" w14:textId="77777777" w:rsidR="001E54D6" w:rsidRPr="00A540FA" w:rsidRDefault="005C1DD5" w:rsidP="00A540FA">
      <w:pPr>
        <w:pStyle w:val="Title"/>
      </w:pPr>
      <w:r w:rsidRPr="005C1DD5">
        <w:rPr>
          <w:b/>
          <w:bCs/>
          <w:i/>
          <w:iCs/>
          <w:szCs w:val="28"/>
        </w:rPr>
        <w:t>PAR</w:t>
      </w:r>
    </w:p>
    <w:p w14:paraId="24678539" w14:textId="622E66D5" w:rsidR="00A540FA" w:rsidRDefault="001E54D6" w:rsidP="00202882">
      <w:pPr>
        <w:pBdr>
          <w:top w:val="single" w:sz="4" w:space="1" w:color="auto"/>
          <w:bottom w:val="single" w:sz="4" w:space="1" w:color="auto"/>
        </w:pBdr>
        <w:jc w:val="center"/>
        <w:rPr>
          <w:rStyle w:val="Emphasis"/>
          <w:color w:val="5E5E5E" w:themeColor="text2"/>
        </w:rPr>
      </w:pPr>
      <w:r w:rsidRPr="001E54D6">
        <w:rPr>
          <w:rStyle w:val="Emphasis"/>
          <w:color w:val="5E5E5E" w:themeColor="text2"/>
        </w:rPr>
        <w:t>Hamza, Oumeziane</w:t>
      </w:r>
      <w:r w:rsidR="00905795">
        <w:rPr>
          <w:rStyle w:val="Emphasis"/>
          <w:color w:val="5E5E5E" w:themeColor="text2"/>
        </w:rPr>
        <w:t xml:space="preserve"> </w:t>
      </w:r>
      <w:r w:rsidR="00202882" w:rsidRPr="001E54D6">
        <w:rPr>
          <w:rStyle w:val="Emphasis"/>
          <w:color w:val="5E5E5E" w:themeColor="text2"/>
        </w:rPr>
        <w:t>″ 2226562 ″</w:t>
      </w:r>
    </w:p>
    <w:p w14:paraId="326E96AE" w14:textId="07720BDE" w:rsidR="003205BF" w:rsidRPr="001E54D6" w:rsidRDefault="00202882" w:rsidP="00A540FA">
      <w:pPr>
        <w:pBdr>
          <w:top w:val="single" w:sz="4" w:space="1" w:color="auto"/>
          <w:bottom w:val="single" w:sz="4" w:space="1" w:color="auto"/>
        </w:pBdr>
        <w:jc w:val="center"/>
        <w:rPr>
          <w:rStyle w:val="Emphasis"/>
          <w:color w:val="5E5E5E" w:themeColor="text2"/>
        </w:rPr>
      </w:pPr>
      <w:r>
        <w:rPr>
          <w:rStyle w:val="Emphasis"/>
          <w:color w:val="5E5E5E" w:themeColor="text2"/>
        </w:rPr>
        <w:t xml:space="preserve">Jose Rigoberto, Lemus </w:t>
      </w:r>
      <w:r w:rsidR="00D744B8">
        <w:rPr>
          <w:rStyle w:val="Emphasis"/>
          <w:color w:val="5E5E5E" w:themeColor="text2"/>
        </w:rPr>
        <w:t xml:space="preserve">Gomez </w:t>
      </w:r>
      <w:r w:rsidR="00641941" w:rsidRPr="001E54D6">
        <w:rPr>
          <w:rStyle w:val="Emphasis"/>
          <w:color w:val="5E5E5E" w:themeColor="text2"/>
        </w:rPr>
        <w:t>″</w:t>
      </w:r>
      <w:r w:rsidR="00D744B8">
        <w:rPr>
          <w:rStyle w:val="Emphasis"/>
          <w:color w:val="5E5E5E" w:themeColor="text2"/>
        </w:rPr>
        <w:t xml:space="preserve"> 2231975</w:t>
      </w:r>
      <w:r w:rsidR="00635DD8" w:rsidRPr="001E54D6">
        <w:rPr>
          <w:rStyle w:val="Emphasis"/>
          <w:color w:val="5E5E5E" w:themeColor="text2"/>
        </w:rPr>
        <w:t xml:space="preserve"> ″</w:t>
      </w:r>
    </w:p>
    <w:p w14:paraId="579759D1" w14:textId="77777777" w:rsidR="000B6C48" w:rsidRPr="00D1554D" w:rsidRDefault="00AF7267" w:rsidP="005C1DD5">
      <w:pPr>
        <w:pStyle w:val="Title"/>
        <w:spacing w:before="400" w:after="400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766787" wp14:editId="446E9FBA">
                <wp:simplePos x="0" y="0"/>
                <wp:positionH relativeFrom="column">
                  <wp:posOffset>1755722</wp:posOffset>
                </wp:positionH>
                <wp:positionV relativeFrom="paragraph">
                  <wp:posOffset>146050</wp:posOffset>
                </wp:positionV>
                <wp:extent cx="300624" cy="137787"/>
                <wp:effectExtent l="0" t="0" r="42545" b="15240"/>
                <wp:wrapNone/>
                <wp:docPr id="3" name="Callout: 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du="http://schemas.microsoft.com/office/word/2023/wordml/word16du">
            <w:pict w14:anchorId="4F844E93">
              <v:shapetype id="_x0000_t78" coordsize="21600,21600" o:spt="78" adj="14400,5400,18000,8100" path="m,l,21600@0,21600@0@5@2@5@2@4,21600,10800@2@1@2@3@0@3@0,xe" w14:anchorId="3398194B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textboxrect="0,0,@0,21600" o:connecttype="custom" o:connectlocs="@6,0;0,10800;@6,21600;21600,10800" o:connectangles="270,180,90,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Légende : flèche vers la droite 3" style="position:absolute;margin-left:138.25pt;margin-top:11.5pt;width:23.65pt;height:10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Ls/hjLfAAAACQEAAA8AAABkcnMvZG93bnJl&#10;di54bWxMj8FOwzAMhu9IvENkJG4spR0bKk0nhEbFgcMYXLh5TWgrGqdKsrXr02NOcLPlT7+/v9hM&#10;thcn40PnSMHtIgFhqHa6o0bBx/vzzT2IEJE09o6MgrMJsCkvLwrMtRvpzZz2sREcQiFHBW2MQy5l&#10;qFtjMSzcYIhvX85bjLz6RmqPI4fbXqZJspIWO+IPLQ7mqTX19/5oFVQvs8fdeYufr7SdKz+6bK6c&#10;UtdX0+MDiGim+AfDrz6rQ8lOB3ckHUSvIF2v7hjlIeNODGRpxl0OCpbLNciykP8b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uz+GMt8AAAAJAQAADwAAAAAAAAAAAAAAAAC+BAAA&#10;ZHJzL2Rvd25yZXYueG1sUEsFBgAAAAAEAAQA8wAAAMoFAAAAAA==&#10;"/>
            </w:pict>
          </mc:Fallback>
        </mc:AlternateContent>
      </w:r>
      <w:r w:rsidRPr="00D1554D">
        <w:t>Travail présenté à</w:t>
      </w:r>
    </w:p>
    <w:p w14:paraId="645D8123" w14:textId="4D1F3940" w:rsidR="00F304F0" w:rsidRPr="005C1DD5" w:rsidRDefault="00D744B8" w:rsidP="00D744B8">
      <w:pPr>
        <w:pStyle w:val="Title"/>
        <w:rPr>
          <w:rStyle w:val="Strong"/>
          <w:rFonts w:ascii="Futura" w:hAnsi="Futura"/>
          <w:b w:val="0"/>
          <w:bCs w:val="0"/>
          <w:szCs w:val="36"/>
          <w:u w:val="none"/>
        </w:rPr>
      </w:pPr>
      <w:r>
        <w:rPr>
          <w:rStyle w:val="Strong"/>
          <w:rFonts w:ascii="Futura" w:hAnsi="Futura"/>
          <w:b w:val="0"/>
          <w:bCs w:val="0"/>
          <w:sz w:val="32"/>
          <w:u w:val="none"/>
        </w:rPr>
        <w:t>Mr Gilles-Philippe Grégoire</w:t>
      </w:r>
    </w:p>
    <w:p w14:paraId="7230103A" w14:textId="77777777" w:rsidR="000B6C48" w:rsidRPr="00D1554D" w:rsidRDefault="00AF7267" w:rsidP="001E54D6">
      <w:pPr>
        <w:pStyle w:val="Title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2F27BCF" wp14:editId="0B849ADB">
                <wp:simplePos x="0" y="0"/>
                <wp:positionH relativeFrom="column">
                  <wp:posOffset>1762334</wp:posOffset>
                </wp:positionH>
                <wp:positionV relativeFrom="paragraph">
                  <wp:posOffset>99060</wp:posOffset>
                </wp:positionV>
                <wp:extent cx="300624" cy="137787"/>
                <wp:effectExtent l="0" t="0" r="42545" b="15240"/>
                <wp:wrapNone/>
                <wp:docPr id="6" name="Callout: 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du="http://schemas.microsoft.com/office/word/2023/wordml/word16du">
            <w:pict w14:anchorId="37F33CAD">
              <v:shape id="Légende : flèche vers la droite 6" style="position:absolute;margin-left:138.75pt;margin-top:7.8pt;width:23.65pt;height:1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I+r1YrfAAAACQEAAA8AAABkcnMvZG93bnJl&#10;di54bWxMj0FPg0AQhe8m/ofNmHizi2BLgyyNMZV48FCrl96msAKRnSW720L59Y4nvc3L+/LmvXwz&#10;mV6ctfOdJQX3iwiEpsrWHTUKPj9e7tYgfECqsbekFVy0h01xfZVjVtuR3vV5HxrBIeQzVNCGMGRS&#10;+qrVBv3CDprY+7LOYGDpGlk7HDnc9DKOopU02BF/aHHQz62uvvcno6B8nR3uLls8vNF2Lt1ok7m0&#10;St3eTE+PIIKewh8Mv/W5OhTc6WhPVHvRK4jTdMkoG8sVCAaS+IG3HPlIE5BFLv8vKH4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j6vVit8AAAAJAQAADwAAAAAAAAAAAAAAAAC+BAAA&#10;ZHJzL2Rvd25yZXYueG1sUEsFBgAAAAAEAAQA8wAAAMoFAAAAAA==&#10;" w14:anchorId="735B588A"/>
            </w:pict>
          </mc:Fallback>
        </mc:AlternateContent>
      </w:r>
      <w:r w:rsidRPr="00D1554D">
        <w:t>Dans le cadre du cours</w:t>
      </w:r>
    </w:p>
    <w:p w14:paraId="38EB6C38" w14:textId="63273A75" w:rsidR="000B6C48" w:rsidRPr="005C1DD5" w:rsidRDefault="00D744B8" w:rsidP="001E54D6">
      <w:pPr>
        <w:pStyle w:val="Title"/>
        <w:rPr>
          <w:b/>
          <w:bCs/>
          <w:sz w:val="28"/>
          <w:szCs w:val="22"/>
          <w:u w:val="none"/>
        </w:rPr>
      </w:pPr>
      <w:r>
        <w:rPr>
          <w:rStyle w:val="Strong"/>
          <w:b w:val="0"/>
          <w:bCs w:val="0"/>
          <w:sz w:val="32"/>
          <w:szCs w:val="28"/>
          <w:u w:val="none"/>
        </w:rPr>
        <w:t xml:space="preserve">Sécurité des application </w:t>
      </w:r>
      <w:r w:rsidR="00E47BF5">
        <w:rPr>
          <w:rStyle w:val="Strong"/>
          <w:b w:val="0"/>
          <w:bCs w:val="0"/>
          <w:sz w:val="32"/>
          <w:szCs w:val="28"/>
          <w:u w:val="none"/>
        </w:rPr>
        <w:t>420-3CS-BB</w:t>
      </w:r>
    </w:p>
    <w:p w14:paraId="3AA37098" w14:textId="77777777" w:rsidR="00790ADF" w:rsidRPr="00D1554D" w:rsidRDefault="00AF7267" w:rsidP="001E54D6">
      <w:pPr>
        <w:pStyle w:val="Title"/>
      </w:pPr>
      <w:r>
        <w:rPr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9357130" wp14:editId="12443008">
                <wp:simplePos x="0" y="0"/>
                <wp:positionH relativeFrom="column">
                  <wp:posOffset>1759585</wp:posOffset>
                </wp:positionH>
                <wp:positionV relativeFrom="paragraph">
                  <wp:posOffset>53340</wp:posOffset>
                </wp:positionV>
                <wp:extent cx="300624" cy="137787"/>
                <wp:effectExtent l="0" t="0" r="42545" b="15240"/>
                <wp:wrapNone/>
                <wp:docPr id="5" name="Callout: 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du="http://schemas.microsoft.com/office/word/2023/wordml/word16du">
            <w:pict w14:anchorId="4EA754AE">
              <v:shape id="Légende : flèche vers la droite 5" style="position:absolute;margin-left:138.55pt;margin-top:4.2pt;width:23.65pt;height:1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" w14:anchorId="46217ED8"/>
            </w:pict>
          </mc:Fallback>
        </mc:AlternateContent>
      </w:r>
      <w:r w:rsidRPr="00D1554D">
        <w:t>Groupe</w:t>
      </w:r>
    </w:p>
    <w:p w14:paraId="75683C90" w14:textId="2C7166AB" w:rsidR="003205BF" w:rsidRPr="00905795" w:rsidRDefault="00E47BF5" w:rsidP="00905795">
      <w:pPr>
        <w:pStyle w:val="Title"/>
        <w:rPr>
          <w:b/>
          <w:bCs/>
          <w:u w:val="none"/>
        </w:rPr>
      </w:pPr>
      <w:r>
        <w:rPr>
          <w:rStyle w:val="Strong"/>
          <w:b w:val="0"/>
          <w:bCs w:val="0"/>
          <w:sz w:val="32"/>
          <w:szCs w:val="28"/>
          <w:u w:val="none"/>
        </w:rPr>
        <w:t>02</w:t>
      </w:r>
    </w:p>
    <w:p w14:paraId="3AE848D7" w14:textId="646775AF" w:rsidR="003205BF" w:rsidRPr="003205BF" w:rsidRDefault="003205BF" w:rsidP="001E54D6">
      <w:pPr>
        <w:pStyle w:val="Title"/>
      </w:pPr>
      <w:r>
        <w:rPr>
          <w:i/>
          <w:iCs/>
          <w:noProof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61D7A76" wp14:editId="4B0686C7">
                <wp:simplePos x="0" y="0"/>
                <wp:positionH relativeFrom="column">
                  <wp:posOffset>1759132</wp:posOffset>
                </wp:positionH>
                <wp:positionV relativeFrom="paragraph">
                  <wp:posOffset>108820</wp:posOffset>
                </wp:positionV>
                <wp:extent cx="300624" cy="137787"/>
                <wp:effectExtent l="0" t="0" r="42545" b="15240"/>
                <wp:wrapNone/>
                <wp:docPr id="20" name="Callout: 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du="http://schemas.microsoft.com/office/word/2023/wordml/word16du">
            <w:pict w14:anchorId="7BDF0F1A">
              <v:shape id="Légende : flèche vers la droite 20" style="position:absolute;margin-left:138.5pt;margin-top:8.55pt;width:23.65pt;height:10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DdpAinfAAAACQEAAA8AAABkcnMvZG93bnJl&#10;di54bWxMj0FPg0AQhe8m/ofNmHizS8EIoSyNMZV48KDVS29TWIHIzpLdbaH8eseT3ublvbz5XrGd&#10;zSDO2vnekoL1KgKhqbZNT62Cz4/nuwyED0gNDpa0gov2sC2vrwrMGzvRuz7vQyu4hHyOCroQxlxK&#10;X3faoF/ZURN7X9YZDCxdKxuHE5ebQcZR9CAN9sQfOhz1U6fr7/3JKKheFodvlx0eXmm3VG6yyVJZ&#10;pW5v5scNiKDn8BeGX3xGh5KZjvZEjReDgjhNeUtgI12D4EAS3ycgjnxkGciykP8X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N2kCKd8AAAAJAQAADwAAAAAAAAAAAAAAAAC+BAAA&#10;ZHJzL2Rvd25yZXYueG1sUEsFBgAAAAAEAAQA8wAAAMoFAAAAAA==&#10;" w14:anchorId="4361054B"/>
            </w:pict>
          </mc:Fallback>
        </mc:AlternateContent>
      </w:r>
      <w:r>
        <w:t xml:space="preserve">Département </w:t>
      </w:r>
    </w:p>
    <w:p w14:paraId="7C3F397E" w14:textId="49401B3D" w:rsidR="00D1554D" w:rsidRPr="005C1DD5" w:rsidRDefault="00E47BF5" w:rsidP="001E54D6">
      <w:pPr>
        <w:pStyle w:val="Title"/>
        <w:rPr>
          <w:rStyle w:val="Strong"/>
          <w:b w:val="0"/>
          <w:bCs w:val="0"/>
          <w:sz w:val="28"/>
          <w:szCs w:val="28"/>
          <w:u w:val="none"/>
        </w:rPr>
      </w:pPr>
      <w:r>
        <w:rPr>
          <w:rStyle w:val="Strong"/>
          <w:b w:val="0"/>
          <w:bCs w:val="0"/>
          <w:sz w:val="28"/>
          <w:szCs w:val="28"/>
          <w:u w:val="none"/>
        </w:rPr>
        <w:t>Informatique</w:t>
      </w:r>
    </w:p>
    <w:p w14:paraId="506CADE7" w14:textId="353D334F" w:rsidR="00905795" w:rsidRDefault="00AF7267" w:rsidP="00905795">
      <w:pPr>
        <w:pStyle w:val="Title"/>
        <w:rPr>
          <w:rStyle w:val="Strong"/>
          <w:b w:val="0"/>
          <w:bCs w:val="0"/>
          <w:color w:val="418AB3" w:themeColor="accent1"/>
        </w:rPr>
      </w:pPr>
      <w:r w:rsidRPr="003205BF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BF7FD0" wp14:editId="5E1EE586">
                <wp:simplePos x="0" y="0"/>
                <wp:positionH relativeFrom="column">
                  <wp:posOffset>1759445</wp:posOffset>
                </wp:positionH>
                <wp:positionV relativeFrom="paragraph">
                  <wp:posOffset>103505</wp:posOffset>
                </wp:positionV>
                <wp:extent cx="300624" cy="137787"/>
                <wp:effectExtent l="0" t="0" r="42545" b="15240"/>
                <wp:wrapNone/>
                <wp:docPr id="7" name="Callout: 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24" cy="137787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du="http://schemas.microsoft.com/office/word/2023/wordml/word16du">
            <w:pict w14:anchorId="64A029E9">
              <v:shape id="Légende : flèche vers la droite 7" style="position:absolute;margin-left:138.55pt;margin-top:8.15pt;width:23.65pt;height:10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18ab3 [3204]" strokecolor="#204458 [1604]" strokeweight="1pt" type="#_x0000_t78" adj="14035,,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" w14:anchorId="060E5843"/>
            </w:pict>
          </mc:Fallback>
        </mc:AlternateContent>
      </w:r>
      <w:r w:rsidR="003205BF" w:rsidRPr="003205BF">
        <w:rPr>
          <w:rStyle w:val="Strong"/>
          <w:b w:val="0"/>
          <w:bCs w:val="0"/>
          <w:color w:val="418AB3" w:themeColor="accent1"/>
        </w:rPr>
        <w:t>Date de remi</w:t>
      </w:r>
      <w:r w:rsidR="00905795">
        <w:rPr>
          <w:rStyle w:val="Strong"/>
          <w:b w:val="0"/>
          <w:bCs w:val="0"/>
          <w:color w:val="418AB3" w:themeColor="accent1"/>
        </w:rPr>
        <w:t>s</w:t>
      </w:r>
      <w:r w:rsidR="69D8E1D3">
        <w:rPr>
          <w:rStyle w:val="Strong"/>
          <w:b w:val="0"/>
          <w:bCs w:val="0"/>
          <w:color w:val="418AB3" w:themeColor="accent1"/>
        </w:rPr>
        <w:t>e</w:t>
      </w:r>
    </w:p>
    <w:p w14:paraId="71283A89" w14:textId="00A2889C" w:rsidR="005C1DD5" w:rsidRPr="00905795" w:rsidRDefault="00905795" w:rsidP="00905795">
      <w:pPr>
        <w:jc w:val="center"/>
      </w:pPr>
      <w:r w:rsidRPr="00AF7267">
        <w:rPr>
          <w:noProof/>
        </w:rPr>
        <w:drawing>
          <wp:anchor distT="0" distB="0" distL="114300" distR="114300" simplePos="0" relativeHeight="251658245" behindDoc="0" locked="0" layoutInCell="1" allowOverlap="1" wp14:anchorId="507D7D43" wp14:editId="2D19A422">
            <wp:simplePos x="0" y="0"/>
            <wp:positionH relativeFrom="margin">
              <wp:posOffset>-83820</wp:posOffset>
            </wp:positionH>
            <wp:positionV relativeFrom="paragraph">
              <wp:posOffset>370840</wp:posOffset>
            </wp:positionV>
            <wp:extent cx="2404997" cy="287655"/>
            <wp:effectExtent l="0" t="0" r="0" b="0"/>
            <wp:wrapSquare wrapText="bothSides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997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7BF5">
        <w:t>2023-</w:t>
      </w:r>
      <w:r w:rsidR="00200B4D">
        <w:t>10-1</w:t>
      </w:r>
      <w:r w:rsidR="00807281">
        <w:t>8</w:t>
      </w:r>
    </w:p>
    <w:p w14:paraId="26C271E1" w14:textId="0C9792D1" w:rsidR="00905795" w:rsidRPr="00905795" w:rsidRDefault="00905795" w:rsidP="00905795">
      <w:pPr>
        <w:spacing w:after="160"/>
      </w:pPr>
      <w:r>
        <w:br w:type="page"/>
      </w:r>
    </w:p>
    <w:p w14:paraId="3FBDEF34" w14:textId="2DE819BE" w:rsidR="00935671" w:rsidRPr="00905795" w:rsidRDefault="000629CE" w:rsidP="00905795">
      <w:pPr>
        <w:pStyle w:val="Title"/>
        <w:rPr>
          <w:b/>
          <w:bCs/>
        </w:rPr>
      </w:pPr>
      <w:r w:rsidRPr="00935671">
        <w:rPr>
          <w:rStyle w:val="Strong"/>
          <w:color w:val="418AB3" w:themeColor="accent1"/>
        </w:rPr>
        <w:t>TABLE DES MATIÈRES</w:t>
      </w:r>
    </w:p>
    <w:sdt>
      <w:sdtPr>
        <w:rPr>
          <w:rFonts w:ascii="Futura" w:hAnsi="Futura" w:cstheme="minorHAnsi"/>
          <w:color w:val="000000" w:themeColor="text1"/>
          <w:sz w:val="3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d w:val="-370922668"/>
        <w:docPartObj>
          <w:docPartGallery w:val="Table of Contents"/>
        </w:docPartObj>
      </w:sdtPr>
      <w:sdtEndPr>
        <w:rPr>
          <w:rFonts w:asciiTheme="minorHAnsi" w:hAnsiTheme="minorHAnsi"/>
          <w:sz w:val="24"/>
          <w:szCs w:val="20"/>
        </w:rPr>
      </w:sdtEndPr>
      <w:sdtContent>
        <w:p w14:paraId="7A4128AE" w14:textId="5FFB713D" w:rsidR="002E1B4A" w:rsidRDefault="00E84847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r>
            <w:rPr>
              <w:rFonts w:asciiTheme="minorHAnsi" w:hAnsiTheme="minorHAnsi" w:cstheme="minorHAnsi"/>
              <w:color w:val="000000" w:themeColor="text1"/>
              <w:szCs w:val="20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fldChar w:fldCharType="begin"/>
          </w:r>
          <w:r>
            <w:instrText xml:space="preserve"> TOC \o "1-3" \h \z \u </w:instrText>
          </w:r>
          <w:r>
            <w:rPr>
              <w:rFonts w:asciiTheme="minorHAnsi" w:hAnsiTheme="minorHAnsi" w:cstheme="minorHAnsi"/>
              <w:color w:val="000000" w:themeColor="text1"/>
              <w:szCs w:val="20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fldChar w:fldCharType="separate"/>
          </w:r>
          <w:hyperlink w:anchor="_Toc148523237" w:history="1">
            <w:r w:rsidR="002E1B4A" w:rsidRPr="00CC3C1A">
              <w:rPr>
                <w:rStyle w:val="Hyperlink"/>
                <w:noProof/>
              </w:rPr>
              <w:t>Tests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_Toc148523237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5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30C2987E" w14:textId="06BBC378" w:rsidR="002E1B4A" w:rsidRDefault="00375FA6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38" w:history="1">
            <w:r w:rsidR="002E1B4A" w:rsidRPr="00CC3C1A">
              <w:rPr>
                <w:rStyle w:val="Hyperlink"/>
                <w:noProof/>
              </w:rPr>
              <w:t xml:space="preserve">Tests depuis l’usager </w:t>
            </w:r>
            <w:r w:rsidR="002E1B4A" w:rsidRPr="00CC3C1A">
              <w:rPr>
                <w:rStyle w:val="Hyperlink"/>
                <w:i/>
                <w:iCs/>
                <w:noProof/>
              </w:rPr>
              <w:t>Gestionnaire</w:t>
            </w:r>
            <w:r w:rsidR="002E1B4A" w:rsidRPr="00CC3C1A">
              <w:rPr>
                <w:rStyle w:val="Hyperlink"/>
                <w:noProof/>
              </w:rPr>
              <w:t> :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_Toc148523238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5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3460E839" w14:textId="66B227CE" w:rsidR="002E1B4A" w:rsidRDefault="00375FA6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39" w:history="1">
            <w:r w:rsidR="002E1B4A" w:rsidRPr="00CC3C1A">
              <w:rPr>
                <w:rStyle w:val="Hyperlink"/>
                <w:noProof/>
              </w:rPr>
              <w:t xml:space="preserve">Tests depuis les usagers </w:t>
            </w:r>
            <w:r w:rsidR="002E1B4A" w:rsidRPr="00CC3C1A">
              <w:rPr>
                <w:rStyle w:val="Hyperlink"/>
                <w:i/>
                <w:iCs/>
                <w:noProof/>
              </w:rPr>
              <w:t>Registrariat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_Toc148523239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6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04B9B35E" w14:textId="3E5C77F6" w:rsidR="002E1B4A" w:rsidRDefault="00375FA6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0" w:history="1">
            <w:r w:rsidR="002E1B4A" w:rsidRPr="00CC3C1A">
              <w:rPr>
                <w:rStyle w:val="Hyperlink"/>
                <w:noProof/>
              </w:rPr>
              <w:t>Tests depuis l’usager Enseignant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_Toc148523240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8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6322DCC3" w14:textId="5FEDF67F" w:rsidR="002E1B4A" w:rsidRDefault="00375FA6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1" w:history="1">
            <w:r w:rsidR="002E1B4A" w:rsidRPr="00CC3C1A">
              <w:rPr>
                <w:rStyle w:val="Hyperlink"/>
                <w:noProof/>
              </w:rPr>
              <w:t>Tests depuis l’usager API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_Toc148523241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9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4B7C06D8" w14:textId="3B452FA2" w:rsidR="002E1B4A" w:rsidRDefault="00375FA6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2" w:history="1">
            <w:r w:rsidR="002E1B4A" w:rsidRPr="00CC3C1A">
              <w:rPr>
                <w:rStyle w:val="Hyperlink"/>
                <w:noProof/>
              </w:rPr>
              <w:t>Politique de sécurité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_Toc148523242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10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701F7CC9" w14:textId="251BC4FF" w:rsidR="002E1B4A" w:rsidRDefault="00375FA6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3" w:history="1">
            <w:r w:rsidR="002E1B4A" w:rsidRPr="00CC3C1A">
              <w:rPr>
                <w:rStyle w:val="Hyperlink"/>
                <w:noProof/>
              </w:rPr>
              <w:t>Test des sauvegardes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_Toc148523243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11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03030F94" w14:textId="6D146A71" w:rsidR="002E1B4A" w:rsidRDefault="00375FA6">
          <w:pPr>
            <w:pStyle w:val="TOC3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4" w:history="1">
            <w:r w:rsidR="002E1B4A" w:rsidRPr="00CC3C1A">
              <w:rPr>
                <w:rStyle w:val="Hyperlink"/>
                <w:noProof/>
              </w:rPr>
              <w:t>Sauvegarde log</w:t>
            </w:r>
            <w:bookmarkStart w:id="0" w:name="_Hlt148523336"/>
            <w:bookmarkStart w:id="1" w:name="_Hlt148523337"/>
            <w:r w:rsidR="002E1B4A" w:rsidRPr="00CC3C1A">
              <w:rPr>
                <w:rStyle w:val="Hyperlink"/>
                <w:noProof/>
              </w:rPr>
              <w:t>i</w:t>
            </w:r>
            <w:bookmarkEnd w:id="0"/>
            <w:bookmarkEnd w:id="1"/>
            <w:r w:rsidR="002E1B4A" w:rsidRPr="00CC3C1A">
              <w:rPr>
                <w:rStyle w:val="Hyperlink"/>
                <w:noProof/>
              </w:rPr>
              <w:t>que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_Toc148523244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11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27794B40" w14:textId="318BF573" w:rsidR="002E1B4A" w:rsidRDefault="00375FA6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CA" w:eastAsia="en-CA"/>
              <w14:ligatures w14:val="standardContextual"/>
            </w:rPr>
          </w:pPr>
          <w:hyperlink w:anchor="_Toc148523245" w:history="1">
            <w:r w:rsidR="002E1B4A" w:rsidRPr="00CC3C1A">
              <w:rPr>
                <w:rStyle w:val="Hyperlink"/>
                <w:noProof/>
              </w:rPr>
              <w:t>Sauvegarde physique :</w:t>
            </w:r>
            <w:r w:rsidR="002E1B4A">
              <w:rPr>
                <w:noProof/>
                <w:webHidden/>
              </w:rPr>
              <w:tab/>
            </w:r>
            <w:r w:rsidR="002E1B4A">
              <w:rPr>
                <w:noProof/>
                <w:webHidden/>
              </w:rPr>
              <w:fldChar w:fldCharType="begin"/>
            </w:r>
            <w:r w:rsidR="002E1B4A">
              <w:rPr>
                <w:noProof/>
                <w:webHidden/>
              </w:rPr>
              <w:instrText xml:space="preserve"> PAGEREF _Toc148523245 \h </w:instrText>
            </w:r>
            <w:r w:rsidR="002E1B4A">
              <w:rPr>
                <w:noProof/>
                <w:webHidden/>
              </w:rPr>
            </w:r>
            <w:r w:rsidR="002E1B4A">
              <w:rPr>
                <w:noProof/>
                <w:webHidden/>
              </w:rPr>
              <w:fldChar w:fldCharType="separate"/>
            </w:r>
            <w:r w:rsidR="00E81482">
              <w:rPr>
                <w:noProof/>
                <w:webHidden/>
              </w:rPr>
              <w:t>18</w:t>
            </w:r>
            <w:r w:rsidR="002E1B4A">
              <w:rPr>
                <w:noProof/>
                <w:webHidden/>
              </w:rPr>
              <w:fldChar w:fldCharType="end"/>
            </w:r>
          </w:hyperlink>
        </w:p>
        <w:p w14:paraId="1B296DC9" w14:textId="7348AFB7" w:rsidR="000B6C48" w:rsidRDefault="00E84847" w:rsidP="001E54D6">
          <w:r>
            <w:rPr>
              <w:rFonts w:ascii="Calibri" w:hAnsi="Calibri" w:cs="Calibri"/>
              <w:b/>
              <w:bCs/>
              <w:noProof/>
              <w:color w:val="000000"/>
              <w:szCs w:val="22"/>
              <w14:shadow w14:blurRad="0" w14:dist="0" w14:dir="0" w14:sx="0" w14:sy="0" w14:kx="0" w14:ky="0" w14:algn="none">
                <w14:srgbClr w14:val="000000"/>
              </w14:shadow>
              <w14:textOutline w14:w="0" w14:cap="rnd" w14:cmpd="sng" w14:algn="ctr">
                <w14:noFill/>
                <w14:prstDash w14:val="solid"/>
                <w14:bevel/>
              </w14:textOutline>
            </w:rPr>
            <w:fldChar w:fldCharType="end"/>
          </w:r>
        </w:p>
      </w:sdtContent>
    </w:sdt>
    <w:p w14:paraId="1F656D5F" w14:textId="77777777" w:rsidR="00A44868" w:rsidRDefault="005E284D" w:rsidP="001E54D6">
      <w:r>
        <w:t xml:space="preserve"> </w:t>
      </w:r>
    </w:p>
    <w:p w14:paraId="38A73E00" w14:textId="70DDA830" w:rsidR="00C92F4D" w:rsidRDefault="00A44868" w:rsidP="001E54D6">
      <w:r>
        <w:br w:type="page"/>
      </w:r>
    </w:p>
    <w:p w14:paraId="4C99D4B5" w14:textId="0B312192" w:rsidR="006C7EFB" w:rsidRDefault="001E736E" w:rsidP="001E54D6">
      <w:r>
        <w:t>Création de la session du premier dba:</w:t>
      </w:r>
    </w:p>
    <w:p w14:paraId="6B71F35F" w14:textId="56ED0CA2" w:rsidR="00BA31AC" w:rsidRDefault="006F5481" w:rsidP="001E54D6">
      <w:r w:rsidRPr="006F5481">
        <w:rPr>
          <w:noProof/>
        </w:rPr>
        <w:drawing>
          <wp:inline distT="0" distB="0" distL="0" distR="0" wp14:anchorId="4F5127CC" wp14:editId="02EDEE08">
            <wp:extent cx="3521921" cy="2260600"/>
            <wp:effectExtent l="0" t="0" r="2540" b="6350"/>
            <wp:docPr id="974556468" name="Picture 9745564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564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5714" cy="22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32AA" w14:textId="77777777" w:rsidR="00F74CC6" w:rsidRDefault="001E736E" w:rsidP="001E54D6">
      <w:r>
        <w:t>Création</w:t>
      </w:r>
      <w:r w:rsidR="00FE7558">
        <w:t xml:space="preserve"> de la session </w:t>
      </w:r>
      <w:r>
        <w:t>du deuxième dba:</w:t>
      </w:r>
    </w:p>
    <w:p w14:paraId="343297E0" w14:textId="778924A1" w:rsidR="00CA0801" w:rsidRDefault="00F74CC6" w:rsidP="001E54D6">
      <w:pPr>
        <w:rPr>
          <w:noProof/>
        </w:rPr>
      </w:pPr>
      <w:r w:rsidRPr="00F74CC6">
        <w:rPr>
          <w:noProof/>
        </w:rPr>
        <w:t xml:space="preserve"> </w:t>
      </w:r>
      <w:r w:rsidRPr="00C92F4D">
        <w:rPr>
          <w:noProof/>
        </w:rPr>
        <w:drawing>
          <wp:inline distT="0" distB="0" distL="0" distR="0" wp14:anchorId="02F690B6" wp14:editId="7EA278AC">
            <wp:extent cx="3448050" cy="2070881"/>
            <wp:effectExtent l="0" t="0" r="0" b="5715"/>
            <wp:docPr id="1462762651" name="Picture 14627626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626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5403" cy="20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AA1C" w14:textId="77777777" w:rsidR="003C572A" w:rsidRDefault="003C572A" w:rsidP="00CE5C77">
      <w:r w:rsidRPr="0084731B">
        <w:rPr>
          <w:noProof/>
        </w:rPr>
        <w:drawing>
          <wp:inline distT="0" distB="0" distL="0" distR="0" wp14:anchorId="36DB5F28" wp14:editId="4DC55ED3">
            <wp:extent cx="3479987" cy="2228850"/>
            <wp:effectExtent l="0" t="0" r="6350" b="0"/>
            <wp:docPr id="251413205" name="Picture 2514132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132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89" cy="22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4806" w14:textId="77777777" w:rsidR="003C572A" w:rsidRDefault="003C572A" w:rsidP="00CE5C77"/>
    <w:p w14:paraId="1D1ED0C3" w14:textId="5C976E12" w:rsidR="00381A43" w:rsidRDefault="00CE5C77" w:rsidP="00CE5C77">
      <w:r>
        <w:t xml:space="preserve">Création de la session du </w:t>
      </w:r>
      <w:r w:rsidR="00810731">
        <w:t>g</w:t>
      </w:r>
      <w:r w:rsidR="00381A43">
        <w:t>estionnaire :</w:t>
      </w:r>
    </w:p>
    <w:p w14:paraId="22D65E5B" w14:textId="21D837B0" w:rsidR="003C4BBD" w:rsidRDefault="003C4BBD" w:rsidP="00CE5C77">
      <w:r w:rsidRPr="003C4BBD">
        <w:rPr>
          <w:noProof/>
        </w:rPr>
        <w:drawing>
          <wp:inline distT="0" distB="0" distL="0" distR="0" wp14:anchorId="7EDD16BA" wp14:editId="5BCA409D">
            <wp:extent cx="4972050" cy="3197304"/>
            <wp:effectExtent l="0" t="0" r="0" b="3175"/>
            <wp:docPr id="1315957341" name="Picture 13159573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573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524" cy="32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A8C2" w14:textId="46353683" w:rsidR="00381A43" w:rsidRDefault="00810731" w:rsidP="00CE5C77">
      <w:r>
        <w:t>Création de la session du registrariat:</w:t>
      </w:r>
    </w:p>
    <w:p w14:paraId="1035AEC4" w14:textId="2D91001A" w:rsidR="00CE5C77" w:rsidRDefault="00810731" w:rsidP="001E54D6">
      <w:r>
        <w:rPr>
          <w:noProof/>
        </w:rPr>
        <w:drawing>
          <wp:inline distT="0" distB="0" distL="0" distR="0" wp14:anchorId="6D20E320" wp14:editId="3A87A4C9">
            <wp:extent cx="4049506" cy="2590800"/>
            <wp:effectExtent l="0" t="0" r="8255" b="0"/>
            <wp:docPr id="39174696" name="Picture 391746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746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50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81B" w14:textId="3C539C3A" w:rsidR="00EC2318" w:rsidRDefault="00EC2318" w:rsidP="001E54D6"/>
    <w:p w14:paraId="57508EEE" w14:textId="3A7469FB" w:rsidR="00EC2318" w:rsidRDefault="00EC2318" w:rsidP="001E54D6"/>
    <w:p w14:paraId="50A5F1DB" w14:textId="3A7469FB" w:rsidR="004527D3" w:rsidRDefault="004527D3" w:rsidP="001E54D6"/>
    <w:p w14:paraId="6BBE77B4" w14:textId="476F2B27" w:rsidR="00EC2318" w:rsidRDefault="00EC2318" w:rsidP="00EC2318">
      <w:r>
        <w:t>Création de la session</w:t>
      </w:r>
      <w:r w:rsidR="004527D3">
        <w:t xml:space="preserve"> de l’enseignant</w:t>
      </w:r>
      <w:r>
        <w:t>:</w:t>
      </w:r>
    </w:p>
    <w:p w14:paraId="5787161B" w14:textId="3A7469FB" w:rsidR="00EC2318" w:rsidRDefault="007F1188" w:rsidP="001E54D6">
      <w:pPr>
        <w:rPr>
          <w:lang w:val="en-CA"/>
        </w:rPr>
      </w:pPr>
      <w:r>
        <w:rPr>
          <w:noProof/>
        </w:rPr>
        <w:drawing>
          <wp:inline distT="0" distB="0" distL="0" distR="0" wp14:anchorId="510AA4F8" wp14:editId="11F48C1B">
            <wp:extent cx="5219700" cy="3354487"/>
            <wp:effectExtent l="0" t="0" r="0" b="0"/>
            <wp:docPr id="1933821758" name="Picture 19338217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8217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73" cy="33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6D73" w14:textId="791E2EDF" w:rsidR="007F1188" w:rsidRDefault="007F1188" w:rsidP="007F1188">
      <w:r>
        <w:t>Création de la session de l’</w:t>
      </w:r>
      <w:r w:rsidR="00961F95">
        <w:t>API</w:t>
      </w:r>
      <w:r>
        <w:t>:</w:t>
      </w:r>
    </w:p>
    <w:p w14:paraId="6E5A3E52" w14:textId="43E3CC84" w:rsidR="007F1188" w:rsidRPr="007F1188" w:rsidRDefault="006C706F" w:rsidP="001E54D6">
      <w:r w:rsidRPr="006C706F">
        <w:rPr>
          <w:noProof/>
        </w:rPr>
        <w:drawing>
          <wp:inline distT="0" distB="0" distL="0" distR="0" wp14:anchorId="1529C104" wp14:editId="5662F539">
            <wp:extent cx="5219700" cy="3362253"/>
            <wp:effectExtent l="0" t="0" r="0" b="0"/>
            <wp:docPr id="138546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8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2108" cy="336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329B" w14:textId="6894A972" w:rsidR="000B6C48" w:rsidRDefault="005E284D" w:rsidP="001E54D6">
      <w:r>
        <w:br w:type="page"/>
      </w:r>
    </w:p>
    <w:p w14:paraId="576EDDAF" w14:textId="08BA15BC" w:rsidR="00F232D0" w:rsidRDefault="00F232D0" w:rsidP="00F232D0">
      <w:pPr>
        <w:pStyle w:val="Heading2"/>
      </w:pPr>
      <w:bookmarkStart w:id="2" w:name="_Toc148523237"/>
      <w:r>
        <w:t>Tests</w:t>
      </w:r>
      <w:bookmarkEnd w:id="2"/>
    </w:p>
    <w:p w14:paraId="4F345B2C" w14:textId="68AEC993" w:rsidR="00792C3C" w:rsidRDefault="00792C3C" w:rsidP="00FF0B23">
      <w:pPr>
        <w:pStyle w:val="Heading3"/>
      </w:pPr>
      <w:bookmarkStart w:id="3" w:name="_Toc148523238"/>
      <w:r>
        <w:t xml:space="preserve">Tests </w:t>
      </w:r>
      <w:r w:rsidR="00DD6147">
        <w:t xml:space="preserve">depuis l’usager </w:t>
      </w:r>
      <w:r w:rsidR="00C75614" w:rsidRPr="00E256BB">
        <w:rPr>
          <w:i/>
          <w:iCs/>
        </w:rPr>
        <w:t>G</w:t>
      </w:r>
      <w:r w:rsidR="00DD6147" w:rsidRPr="00E256BB">
        <w:rPr>
          <w:i/>
          <w:iCs/>
        </w:rPr>
        <w:t>estionnaire</w:t>
      </w:r>
      <w:r w:rsidR="00DD6147">
        <w:t> :</w:t>
      </w:r>
      <w:bookmarkEnd w:id="3"/>
    </w:p>
    <w:p w14:paraId="12E7D4F4" w14:textId="210354C5" w:rsidR="00FD077B" w:rsidRDefault="00B1236D" w:rsidP="00F232D0">
      <w:r w:rsidRPr="00110E43">
        <w:rPr>
          <w:noProof/>
        </w:rPr>
        <w:drawing>
          <wp:anchor distT="0" distB="0" distL="114300" distR="114300" simplePos="0" relativeHeight="251658246" behindDoc="0" locked="0" layoutInCell="1" allowOverlap="1" wp14:anchorId="725E9D5B" wp14:editId="7F975B2C">
            <wp:simplePos x="0" y="0"/>
            <wp:positionH relativeFrom="column">
              <wp:posOffset>-21590</wp:posOffset>
            </wp:positionH>
            <wp:positionV relativeFrom="paragraph">
              <wp:posOffset>1129665</wp:posOffset>
            </wp:positionV>
            <wp:extent cx="6429375" cy="692150"/>
            <wp:effectExtent l="0" t="0" r="9525" b="0"/>
            <wp:wrapSquare wrapText="bothSides"/>
            <wp:docPr id="534345716" name="Picture 534345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4571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E43" w:rsidRPr="00B27CCD">
        <w:rPr>
          <w:noProof/>
        </w:rPr>
        <w:drawing>
          <wp:anchor distT="0" distB="0" distL="114300" distR="114300" simplePos="0" relativeHeight="251658247" behindDoc="0" locked="0" layoutInCell="1" allowOverlap="1" wp14:anchorId="62EF44E4" wp14:editId="3176C82B">
            <wp:simplePos x="0" y="0"/>
            <wp:positionH relativeFrom="column">
              <wp:posOffset>0</wp:posOffset>
            </wp:positionH>
            <wp:positionV relativeFrom="paragraph">
              <wp:posOffset>409575</wp:posOffset>
            </wp:positionV>
            <wp:extent cx="6362700" cy="754380"/>
            <wp:effectExtent l="0" t="0" r="0" b="7620"/>
            <wp:wrapSquare wrapText="bothSides"/>
            <wp:docPr id="234229497" name="Picture 23422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949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72C">
        <w:t xml:space="preserve">Insertion </w:t>
      </w:r>
      <w:r w:rsidR="000365C5">
        <w:t xml:space="preserve">sur la table </w:t>
      </w:r>
      <w:r w:rsidR="00FF0B23">
        <w:t>É</w:t>
      </w:r>
      <w:r w:rsidR="000365C5">
        <w:t>tudiant</w:t>
      </w:r>
      <w:r w:rsidR="00DD6147">
        <w:t xml:space="preserve"> </w:t>
      </w:r>
      <w:r w:rsidR="000D072C">
        <w:t>:</w:t>
      </w:r>
    </w:p>
    <w:p w14:paraId="50C30716" w14:textId="77777777" w:rsidR="00FF0B23" w:rsidRDefault="00FF0B23" w:rsidP="00F232D0"/>
    <w:p w14:paraId="2AE74CD7" w14:textId="65D252E5" w:rsidR="00B1236D" w:rsidRDefault="00F34DD0" w:rsidP="00F232D0">
      <w:r>
        <w:t>Sélection</w:t>
      </w:r>
      <w:r w:rsidR="00B1236D">
        <w:t xml:space="preserve"> </w:t>
      </w:r>
      <w:r>
        <w:t>des éléments d</w:t>
      </w:r>
      <w:r w:rsidR="00DA6A90">
        <w:t>ans</w:t>
      </w:r>
      <w:r>
        <w:t xml:space="preserve"> la table </w:t>
      </w:r>
      <w:r w:rsidR="00452DA3">
        <w:t>Cours</w:t>
      </w:r>
      <w:r w:rsidR="00DD6147">
        <w:t> :</w:t>
      </w:r>
    </w:p>
    <w:p w14:paraId="561FD1DD" w14:textId="4BCBFA44" w:rsidR="00DD6147" w:rsidRDefault="00DD6147" w:rsidP="00F232D0">
      <w:r w:rsidRPr="00DD6147">
        <w:rPr>
          <w:noProof/>
        </w:rPr>
        <w:drawing>
          <wp:inline distT="0" distB="0" distL="0" distR="0" wp14:anchorId="6B4CDFFD" wp14:editId="3699DC06">
            <wp:extent cx="6400800" cy="3395345"/>
            <wp:effectExtent l="0" t="0" r="0" b="0"/>
            <wp:docPr id="1217321734" name="Picture 12173217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217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BCC3" w14:textId="5E40740D" w:rsidR="00137F9E" w:rsidRDefault="002D0941" w:rsidP="00F232D0">
      <w:r>
        <w:t>Test de sécurité du mot de passe :</w:t>
      </w:r>
    </w:p>
    <w:p w14:paraId="48734329" w14:textId="05F5DE7C" w:rsidR="002D0941" w:rsidRDefault="002D0941" w:rsidP="00F232D0">
      <w:r>
        <w:t xml:space="preserve">Le compte s’est bloqué après avoir </w:t>
      </w:r>
      <w:r w:rsidR="007E0892">
        <w:t>rentré 3 fois un mauvais mot de passe.</w:t>
      </w:r>
    </w:p>
    <w:p w14:paraId="6F617960" w14:textId="3407BB0A" w:rsidR="007E0892" w:rsidRDefault="007E0892" w:rsidP="00F232D0">
      <w:r w:rsidRPr="007E0892">
        <w:rPr>
          <w:noProof/>
        </w:rPr>
        <w:drawing>
          <wp:inline distT="0" distB="0" distL="0" distR="0" wp14:anchorId="279F5104" wp14:editId="26C7108D">
            <wp:extent cx="6400800" cy="4079875"/>
            <wp:effectExtent l="0" t="0" r="0" b="0"/>
            <wp:docPr id="576450803" name="Picture 5764508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08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D24" w14:textId="3EEA482B" w:rsidR="00452DA3" w:rsidRDefault="00E0299E" w:rsidP="0027351D">
      <w:pPr>
        <w:pStyle w:val="Heading3"/>
        <w:rPr>
          <w:i/>
          <w:iCs/>
        </w:rPr>
      </w:pPr>
      <w:bookmarkStart w:id="4" w:name="_Toc148523239"/>
      <w:r>
        <w:t>Tests depuis l</w:t>
      </w:r>
      <w:r w:rsidR="00A837B9">
        <w:t xml:space="preserve">es </w:t>
      </w:r>
      <w:r>
        <w:t>usager</w:t>
      </w:r>
      <w:r w:rsidR="00A837B9">
        <w:t xml:space="preserve">s </w:t>
      </w:r>
      <w:r w:rsidR="00C75614" w:rsidRPr="00E256BB">
        <w:rPr>
          <w:i/>
          <w:iCs/>
        </w:rPr>
        <w:t>Registrariat</w:t>
      </w:r>
      <w:bookmarkEnd w:id="4"/>
    </w:p>
    <w:p w14:paraId="70D24990" w14:textId="5CCD6D3D" w:rsidR="000C336E" w:rsidRDefault="00BE202E" w:rsidP="00BE202E">
      <w:r>
        <w:t xml:space="preserve">Insertion dans la table </w:t>
      </w:r>
      <w:r w:rsidR="000C336E">
        <w:t>Étudiant :</w:t>
      </w:r>
    </w:p>
    <w:p w14:paraId="27E50D5F" w14:textId="11653E70" w:rsidR="000C336E" w:rsidRDefault="000C336E" w:rsidP="00BE202E">
      <w:r w:rsidRPr="000C336E">
        <w:rPr>
          <w:noProof/>
        </w:rPr>
        <w:drawing>
          <wp:inline distT="0" distB="0" distL="0" distR="0" wp14:anchorId="74191172" wp14:editId="67967781">
            <wp:extent cx="6400800" cy="2225040"/>
            <wp:effectExtent l="0" t="0" r="0" b="3810"/>
            <wp:docPr id="2075945087" name="Picture 20759450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50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55C" w14:textId="77777777" w:rsidR="007832C0" w:rsidRDefault="007832C0" w:rsidP="00BE202E"/>
    <w:p w14:paraId="6D4747EF" w14:textId="77777777" w:rsidR="007832C0" w:rsidRDefault="007832C0" w:rsidP="00BE202E"/>
    <w:p w14:paraId="75B875DD" w14:textId="3A29B666" w:rsidR="000C336E" w:rsidRPr="00E256BB" w:rsidRDefault="000C336E" w:rsidP="00BE202E">
      <w:r>
        <w:t>Sélection dans la table</w:t>
      </w:r>
      <w:r w:rsidR="00902ECC">
        <w:t xml:space="preserve"> </w:t>
      </w:r>
      <w:r w:rsidR="00D83CAF">
        <w:t xml:space="preserve">Évaluation : </w:t>
      </w:r>
    </w:p>
    <w:p w14:paraId="11F5C903" w14:textId="2A8B21D1" w:rsidR="0027351D" w:rsidRPr="0027351D" w:rsidRDefault="007832C0" w:rsidP="0027351D">
      <w:r w:rsidRPr="007832C0">
        <w:rPr>
          <w:noProof/>
        </w:rPr>
        <w:drawing>
          <wp:inline distT="0" distB="0" distL="0" distR="0" wp14:anchorId="369D1270" wp14:editId="154EBEC1">
            <wp:extent cx="6400800" cy="3564890"/>
            <wp:effectExtent l="0" t="0" r="0" b="0"/>
            <wp:docPr id="1609560008" name="Picture 16095600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00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B95A" w14:textId="7E5BC11C" w:rsidR="00110E43" w:rsidRPr="00F232D0" w:rsidRDefault="00110E43" w:rsidP="00F232D0"/>
    <w:p w14:paraId="5DEB1C80" w14:textId="72C24AAD" w:rsidR="008A3734" w:rsidRDefault="002676C5" w:rsidP="005C1922">
      <w:r>
        <w:t xml:space="preserve">Utilisation du commande </w:t>
      </w:r>
      <w:r w:rsidR="005C1922">
        <w:t>Delete sur la table Semestre :</w:t>
      </w:r>
    </w:p>
    <w:p w14:paraId="7D393DF3" w14:textId="660038E1" w:rsidR="005C1922" w:rsidRDefault="005C1922" w:rsidP="005C1922">
      <w:r w:rsidRPr="005C1922">
        <w:rPr>
          <w:noProof/>
        </w:rPr>
        <w:drawing>
          <wp:inline distT="0" distB="0" distL="0" distR="0" wp14:anchorId="3192FDE2" wp14:editId="16038987">
            <wp:extent cx="6400800" cy="1988185"/>
            <wp:effectExtent l="0" t="0" r="0" b="0"/>
            <wp:docPr id="96862434" name="Picture 968624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4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82C" w14:textId="77777777" w:rsidR="00EB0FF5" w:rsidRDefault="00EB0FF5" w:rsidP="005C1922"/>
    <w:p w14:paraId="6E273892" w14:textId="77777777" w:rsidR="00EB0FF5" w:rsidRDefault="00EB0FF5" w:rsidP="005C1922"/>
    <w:p w14:paraId="1BB1E7AD" w14:textId="45822DB8" w:rsidR="00C4404B" w:rsidRPr="00C4404B" w:rsidRDefault="00C533A4" w:rsidP="00840A5B">
      <w:pPr>
        <w:pStyle w:val="Heading3"/>
        <w:ind w:left="0" w:firstLine="0"/>
      </w:pPr>
      <w:bookmarkStart w:id="5" w:name="_Toc148523240"/>
      <w:r>
        <w:t>Tests depuis l’usager Enseignant</w:t>
      </w:r>
      <w:bookmarkEnd w:id="5"/>
    </w:p>
    <w:p w14:paraId="4B79DF63" w14:textId="350C765D" w:rsidR="00005350" w:rsidRDefault="006C6533" w:rsidP="006C6533">
      <w:r>
        <w:t>Insertion dans la table Évaluation :</w:t>
      </w:r>
    </w:p>
    <w:p w14:paraId="732687F0" w14:textId="5A46F00A" w:rsidR="005C1922" w:rsidRPr="005C1922" w:rsidRDefault="005A0678" w:rsidP="005C1922">
      <w:r w:rsidRPr="005A0678">
        <w:rPr>
          <w:noProof/>
        </w:rPr>
        <w:drawing>
          <wp:inline distT="0" distB="0" distL="0" distR="0" wp14:anchorId="6E738892" wp14:editId="1999F4D7">
            <wp:extent cx="6400800" cy="1355090"/>
            <wp:effectExtent l="0" t="0" r="0" b="0"/>
            <wp:docPr id="697003293" name="Picture 6970032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032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DC9F" w14:textId="77777777" w:rsidR="00D34552" w:rsidRPr="00E256BB" w:rsidRDefault="00D34552" w:rsidP="00D34552">
      <w:r>
        <w:t xml:space="preserve">Sélection dans la table Évaluation : </w:t>
      </w:r>
    </w:p>
    <w:p w14:paraId="402C2D69" w14:textId="328945D9" w:rsidR="00D34552" w:rsidRDefault="00010F1E">
      <w:pPr>
        <w:spacing w:after="160"/>
      </w:pPr>
      <w:r w:rsidRPr="00010F1E">
        <w:rPr>
          <w:noProof/>
        </w:rPr>
        <w:drawing>
          <wp:inline distT="0" distB="0" distL="0" distR="0" wp14:anchorId="57495D76" wp14:editId="100A3F75">
            <wp:extent cx="6400800" cy="3632835"/>
            <wp:effectExtent l="0" t="0" r="0" b="5715"/>
            <wp:docPr id="370185020" name="Picture 3701850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50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5F7" w14:textId="77777777" w:rsidR="001A0F31" w:rsidRDefault="001A0F31">
      <w:pPr>
        <w:spacing w:after="160"/>
      </w:pPr>
    </w:p>
    <w:p w14:paraId="22EFCD3A" w14:textId="77777777" w:rsidR="001A0F31" w:rsidRDefault="001A0F31">
      <w:pPr>
        <w:spacing w:after="160"/>
      </w:pPr>
    </w:p>
    <w:p w14:paraId="0A4356D4" w14:textId="77777777" w:rsidR="001A0F31" w:rsidRDefault="001A0F31">
      <w:pPr>
        <w:spacing w:after="160"/>
      </w:pPr>
    </w:p>
    <w:p w14:paraId="4F6C2206" w14:textId="77777777" w:rsidR="001A0F31" w:rsidRDefault="001A0F31">
      <w:pPr>
        <w:spacing w:after="160"/>
      </w:pPr>
    </w:p>
    <w:p w14:paraId="72EF8DD7" w14:textId="597C8786" w:rsidR="006A3B1C" w:rsidRDefault="006A3B1C" w:rsidP="006A3B1C">
      <w:pPr>
        <w:pStyle w:val="Heading3"/>
        <w:ind w:left="0" w:firstLine="0"/>
      </w:pPr>
      <w:bookmarkStart w:id="6" w:name="_Toc148523241"/>
      <w:r>
        <w:t>Tests depuis l’usager A</w:t>
      </w:r>
      <w:r w:rsidR="00402C62">
        <w:t>PI</w:t>
      </w:r>
      <w:bookmarkEnd w:id="6"/>
    </w:p>
    <w:p w14:paraId="501213CF" w14:textId="33067B3D" w:rsidR="00AE7284" w:rsidRDefault="00AE7284" w:rsidP="00AE7284">
      <w:r>
        <w:t xml:space="preserve">Insertion dans la table </w:t>
      </w:r>
      <w:r w:rsidR="00E84847">
        <w:t>Groupe</w:t>
      </w:r>
      <w:r>
        <w:t> :</w:t>
      </w:r>
    </w:p>
    <w:p w14:paraId="1326BC4A" w14:textId="43B9B134" w:rsidR="00AE7284" w:rsidRDefault="001A0F31">
      <w:pPr>
        <w:spacing w:after="160"/>
      </w:pPr>
      <w:r w:rsidRPr="001A0F31">
        <w:rPr>
          <w:noProof/>
        </w:rPr>
        <w:drawing>
          <wp:inline distT="0" distB="0" distL="0" distR="0" wp14:anchorId="45CFE6F1" wp14:editId="6055A861">
            <wp:extent cx="6400800" cy="1689100"/>
            <wp:effectExtent l="0" t="0" r="0" b="6350"/>
            <wp:docPr id="812791215" name="Picture 8127912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912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461" w14:textId="3D18DFC0" w:rsidR="001A0F31" w:rsidRDefault="001E3CBB" w:rsidP="001E3CBB">
      <w:r>
        <w:t xml:space="preserve">Sélection dans la table Étudiant : </w:t>
      </w:r>
    </w:p>
    <w:p w14:paraId="361202A7" w14:textId="1AB121F3" w:rsidR="00EB549C" w:rsidRPr="00963D90" w:rsidRDefault="001E3CBB">
      <w:pPr>
        <w:spacing w:after="160"/>
      </w:pPr>
      <w:r w:rsidRPr="001E3CBB">
        <w:rPr>
          <w:noProof/>
        </w:rPr>
        <w:drawing>
          <wp:inline distT="0" distB="0" distL="0" distR="0" wp14:anchorId="1870234C" wp14:editId="72DDB554">
            <wp:extent cx="6400800" cy="3161665"/>
            <wp:effectExtent l="0" t="0" r="0" b="635"/>
            <wp:docPr id="1861011778" name="Picture 18610117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17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49C">
        <w:br w:type="page"/>
      </w:r>
    </w:p>
    <w:p w14:paraId="31821BEF" w14:textId="393339C9" w:rsidR="000B6C48" w:rsidRDefault="005E284D" w:rsidP="00DC1299">
      <w:pPr>
        <w:pStyle w:val="Heading2"/>
      </w:pPr>
      <w:r>
        <w:t xml:space="preserve"> </w:t>
      </w:r>
      <w:bookmarkStart w:id="7" w:name="_Toc148523242"/>
      <w:r w:rsidR="00E86E83">
        <w:t>Politi</w:t>
      </w:r>
      <w:r w:rsidR="001E6DAF">
        <w:t xml:space="preserve">que de </w:t>
      </w:r>
      <w:r w:rsidR="00BF3C24">
        <w:t>sécurité</w:t>
      </w:r>
      <w:bookmarkEnd w:id="7"/>
    </w:p>
    <w:p w14:paraId="37E0AD8C" w14:textId="44BCA8CD" w:rsidR="00921D04" w:rsidRDefault="00921D04" w:rsidP="00921D04">
      <w:pPr>
        <w:pStyle w:val="ListParagraph"/>
        <w:numPr>
          <w:ilvl w:val="0"/>
          <w:numId w:val="4"/>
        </w:numPr>
      </w:pPr>
      <w:r>
        <w:t xml:space="preserve">Tous les utilisateurs </w:t>
      </w:r>
      <w:r w:rsidR="00A40B1B">
        <w:t>ont l’obligation</w:t>
      </w:r>
      <w:r w:rsidR="00437E57">
        <w:t xml:space="preserve"> </w:t>
      </w:r>
      <w:r w:rsidR="000649E6">
        <w:t xml:space="preserve">d’avoir </w:t>
      </w:r>
      <w:r>
        <w:t>un mot de passe</w:t>
      </w:r>
      <w:r w:rsidR="000649E6">
        <w:t xml:space="preserve"> qui</w:t>
      </w:r>
      <w:r>
        <w:t xml:space="preserve"> resp</w:t>
      </w:r>
      <w:r w:rsidR="000649E6">
        <w:t>ecte</w:t>
      </w:r>
      <w:r>
        <w:t xml:space="preserve"> la norme pour les mots de passe</w:t>
      </w:r>
      <w:r w:rsidR="00281031">
        <w:t xml:space="preserve"> : </w:t>
      </w:r>
      <w:r w:rsidR="009E0549">
        <w:t>m</w:t>
      </w:r>
      <w:r w:rsidR="00281031">
        <w:t>inimum de 8 caractères</w:t>
      </w:r>
      <w:r w:rsidR="009E0549">
        <w:t>, a</w:t>
      </w:r>
      <w:r w:rsidR="00281031">
        <w:t>u moins une lettre minuscule</w:t>
      </w:r>
      <w:r w:rsidR="0071205A">
        <w:t>,</w:t>
      </w:r>
      <w:r w:rsidR="00281031">
        <w:t xml:space="preserve"> une lettre majuscule</w:t>
      </w:r>
      <w:r w:rsidR="005B5659">
        <w:t>,</w:t>
      </w:r>
      <w:r w:rsidR="00DE0A26">
        <w:t xml:space="preserve"> a</w:t>
      </w:r>
      <w:r w:rsidR="00281031">
        <w:t>u moins un chiffre</w:t>
      </w:r>
      <w:r w:rsidR="000F590B">
        <w:t xml:space="preserve"> et</w:t>
      </w:r>
      <w:r w:rsidR="00281031">
        <w:t xml:space="preserve"> un caractère spécial</w:t>
      </w:r>
      <w:r w:rsidR="00924BCD">
        <w:t>.</w:t>
      </w:r>
    </w:p>
    <w:p w14:paraId="38D8805B" w14:textId="76168EC4" w:rsidR="00DC1299" w:rsidRDefault="00667E83" w:rsidP="00921D04">
      <w:pPr>
        <w:pStyle w:val="ListParagraph"/>
        <w:numPr>
          <w:ilvl w:val="0"/>
          <w:numId w:val="4"/>
        </w:numPr>
      </w:pPr>
      <w:r>
        <w:t>L</w:t>
      </w:r>
      <w:r w:rsidR="00312016">
        <w:t>es</w:t>
      </w:r>
      <w:r w:rsidR="00D61CB3">
        <w:t xml:space="preserve"> </w:t>
      </w:r>
      <w:r w:rsidR="00E27ED3">
        <w:t xml:space="preserve">comptes des usagers </w:t>
      </w:r>
      <w:r w:rsidR="009C402B">
        <w:t xml:space="preserve">auront un niveau de </w:t>
      </w:r>
      <w:r w:rsidR="00C752D5">
        <w:t xml:space="preserve">sécurité ajusté </w:t>
      </w:r>
      <w:r w:rsidR="00CE1E3F">
        <w:t xml:space="preserve">à leurs </w:t>
      </w:r>
      <w:r w:rsidR="000F19C3">
        <w:t>responsabilités.</w:t>
      </w:r>
    </w:p>
    <w:p w14:paraId="5E0CB834" w14:textId="35DBC82E" w:rsidR="00963D90" w:rsidRDefault="00963D90">
      <w:pPr>
        <w:spacing w:after="160"/>
      </w:pPr>
      <w:r>
        <w:br w:type="page"/>
      </w:r>
    </w:p>
    <w:p w14:paraId="4B9B613B" w14:textId="4D2FE5CB" w:rsidR="00963D90" w:rsidRDefault="00963D90" w:rsidP="00963D90">
      <w:pPr>
        <w:pStyle w:val="Heading2"/>
      </w:pPr>
      <w:bookmarkStart w:id="8" w:name="_Toc148523243"/>
      <w:r>
        <w:t>Test des sauvegardes</w:t>
      </w:r>
      <w:bookmarkEnd w:id="8"/>
    </w:p>
    <w:p w14:paraId="38D63DE1" w14:textId="5EB0122C" w:rsidR="00963D90" w:rsidRDefault="00963D90" w:rsidP="00963D90">
      <w:pPr>
        <w:pStyle w:val="Heading3"/>
      </w:pPr>
      <w:bookmarkStart w:id="9" w:name="_Toc148523244"/>
      <w:r>
        <w:t>Sauvegarde logique</w:t>
      </w:r>
      <w:bookmarkEnd w:id="9"/>
    </w:p>
    <w:p w14:paraId="226EB2E6" w14:textId="71B57B71" w:rsidR="77BEE84B" w:rsidRDefault="77BEE84B" w:rsidP="350B291E">
      <w:r>
        <w:t>On crée copie_tp dans lequel on va faire l’export</w:t>
      </w:r>
    </w:p>
    <w:p w14:paraId="09D34FFE" w14:textId="3A7469FB" w:rsidR="77BEE84B" w:rsidRDefault="77BEE84B" w:rsidP="25962256">
      <w:r>
        <w:rPr>
          <w:noProof/>
        </w:rPr>
        <w:drawing>
          <wp:inline distT="0" distB="0" distL="0" distR="0" wp14:anchorId="7065DE6D" wp14:editId="3F209EFD">
            <wp:extent cx="3299818" cy="1981200"/>
            <wp:effectExtent l="0" t="0" r="0" b="0"/>
            <wp:docPr id="1841921531" name="Picture 184192153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2709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818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4F8C" w14:textId="6E2A19C6" w:rsidR="77BEE84B" w:rsidRDefault="77BEE84B" w:rsidP="38E3823B">
      <w:r>
        <w:t xml:space="preserve">Donner les privilèges nécessaires pour </w:t>
      </w:r>
      <w:r w:rsidR="518E4026">
        <w:t xml:space="preserve">faire </w:t>
      </w:r>
      <w:r>
        <w:t>l’export</w:t>
      </w:r>
    </w:p>
    <w:p w14:paraId="2A84EC98" w14:textId="3A7469FB" w:rsidR="35C99C62" w:rsidRDefault="77BEE84B" w:rsidP="35C99C62">
      <w:r>
        <w:rPr>
          <w:noProof/>
        </w:rPr>
        <w:drawing>
          <wp:inline distT="0" distB="0" distL="0" distR="0" wp14:anchorId="029B1385" wp14:editId="60553008">
            <wp:extent cx="3253393" cy="2241550"/>
            <wp:effectExtent l="0" t="0" r="4445" b="6350"/>
            <wp:docPr id="203709626" name="Picture 2037096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4522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393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9B70" w14:textId="7AA1CE09" w:rsidR="25962256" w:rsidRDefault="25962256" w:rsidP="25962256"/>
    <w:p w14:paraId="52A4EB8D" w14:textId="45A37516" w:rsidR="00963D90" w:rsidRDefault="00963D90" w:rsidP="00963D90">
      <w:pPr>
        <w:pStyle w:val="Heading4"/>
      </w:pPr>
      <w:r>
        <w:t>Export</w:t>
      </w:r>
      <w:r w:rsidR="001939D4">
        <w:t xml:space="preserve"> (On exporte</w:t>
      </w:r>
      <w:r w:rsidR="00BC1DB6">
        <w:t xml:space="preserve"> </w:t>
      </w:r>
      <w:r w:rsidR="001939D4">
        <w:t xml:space="preserve">depuis le schéma de </w:t>
      </w:r>
      <w:r w:rsidR="00BC1DB6">
        <w:t>system)</w:t>
      </w:r>
    </w:p>
    <w:p w14:paraId="145D2AFB" w14:textId="39785B0D" w:rsidR="25ADD2C0" w:rsidRDefault="25ADD2C0" w:rsidP="38E3823B">
      <w:r>
        <w:t xml:space="preserve">À l’aide du Data Pump </w:t>
      </w:r>
    </w:p>
    <w:p w14:paraId="4A4FDF15" w14:textId="3E3C718D" w:rsidR="36923F45" w:rsidRDefault="36923F45" w:rsidP="25962256">
      <w:r>
        <w:rPr>
          <w:noProof/>
        </w:rPr>
        <w:drawing>
          <wp:inline distT="0" distB="0" distL="0" distR="0" wp14:anchorId="1A2F47D6" wp14:editId="36B29C8F">
            <wp:extent cx="2692400" cy="2174412"/>
            <wp:effectExtent l="0" t="0" r="0" b="0"/>
            <wp:docPr id="214363592" name="Picture 2143635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5247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1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ABEE" w14:textId="22EBEE3E" w:rsidR="7317B243" w:rsidRDefault="7317B243" w:rsidP="7B25FEC6">
      <w:r>
        <w:t>On choisit schémas</w:t>
      </w:r>
    </w:p>
    <w:p w14:paraId="4C6668FC" w14:textId="233E8EF1" w:rsidR="00963D90" w:rsidRDefault="00F4580D" w:rsidP="00963D90">
      <w:r>
        <w:rPr>
          <w:noProof/>
        </w:rPr>
        <w:drawing>
          <wp:inline distT="0" distB="0" distL="0" distR="0" wp14:anchorId="31FE7D95" wp14:editId="2E4DE3B7">
            <wp:extent cx="3345180" cy="2434216"/>
            <wp:effectExtent l="0" t="0" r="7620" b="4445"/>
            <wp:docPr id="1911008463" name="Picture 19110084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00846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4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2E27" w14:textId="312F9336" w:rsidR="3C6AA821" w:rsidRDefault="3C6AA821" w:rsidP="7B25FEC6">
      <w:r>
        <w:t>On choisit System</w:t>
      </w:r>
    </w:p>
    <w:p w14:paraId="7E789808" w14:textId="648A8BED" w:rsidR="00F4580D" w:rsidRDefault="006A3003" w:rsidP="00963D90">
      <w:r>
        <w:rPr>
          <w:noProof/>
        </w:rPr>
        <w:drawing>
          <wp:inline distT="0" distB="0" distL="0" distR="0" wp14:anchorId="3226EEC5" wp14:editId="052B7606">
            <wp:extent cx="2891454" cy="2111220"/>
            <wp:effectExtent l="0" t="0" r="6985" b="3810"/>
            <wp:docPr id="1948916942" name="Picture 19489169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91694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454" cy="21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7B01" w14:textId="2CF00D4E" w:rsidR="0145E92C" w:rsidRDefault="0145E92C">
      <w:r>
        <w:t>Continuer de faire les autres étapes jusqu’à confirmer l’export</w:t>
      </w:r>
    </w:p>
    <w:p w14:paraId="34305F51" w14:textId="4DF35026" w:rsidR="006A3003" w:rsidRDefault="007E5677" w:rsidP="00963D90">
      <w:r>
        <w:rPr>
          <w:noProof/>
        </w:rPr>
        <w:drawing>
          <wp:inline distT="0" distB="0" distL="0" distR="0" wp14:anchorId="0A56ADB4" wp14:editId="68905C22">
            <wp:extent cx="3589630" cy="1935480"/>
            <wp:effectExtent l="0" t="0" r="0" b="7620"/>
            <wp:docPr id="1683529884" name="Picture 16835298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52988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DCB0" w14:textId="37B0958A" w:rsidR="4FD3541D" w:rsidRDefault="4FD3541D" w:rsidP="7B25FEC6">
      <w:r>
        <w:t xml:space="preserve">L’export est trouvable dans le vm d’oracle </w:t>
      </w:r>
    </w:p>
    <w:p w14:paraId="569C54A0" w14:textId="20728F65" w:rsidR="00F41711" w:rsidRDefault="006155F0" w:rsidP="00963D90">
      <w:r w:rsidRPr="006155F0">
        <w:rPr>
          <w:noProof/>
        </w:rPr>
        <w:drawing>
          <wp:inline distT="0" distB="0" distL="0" distR="0" wp14:anchorId="65F3E843" wp14:editId="0DA30E50">
            <wp:extent cx="3467100" cy="1797870"/>
            <wp:effectExtent l="0" t="0" r="0" b="0"/>
            <wp:docPr id="1082249836" name="Picture 10822498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983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281" cy="18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5794" w14:textId="77777777" w:rsidR="00BC1DB6" w:rsidRDefault="00BC1DB6" w:rsidP="00963D90"/>
    <w:p w14:paraId="4DD885E4" w14:textId="77777777" w:rsidR="00BC1DB6" w:rsidRDefault="00BC1DB6" w:rsidP="00BC1DB6">
      <w:pPr>
        <w:pStyle w:val="Heading4"/>
      </w:pPr>
      <w:r>
        <w:t>Export (On exporte depuis le schéma de system)</w:t>
      </w:r>
    </w:p>
    <w:p w14:paraId="405554DC" w14:textId="482F7DE0" w:rsidR="3A4B35EE" w:rsidRDefault="3A4B35EE" w:rsidP="52D41192">
      <w:r>
        <w:t xml:space="preserve">On fait la même chose avec le schéma de gestionnaire </w:t>
      </w:r>
    </w:p>
    <w:p w14:paraId="669A7E53" w14:textId="3E962B9E" w:rsidR="00540B12" w:rsidRDefault="0063087C" w:rsidP="00540B12">
      <w:r>
        <w:rPr>
          <w:noProof/>
        </w:rPr>
        <w:drawing>
          <wp:inline distT="0" distB="0" distL="0" distR="0" wp14:anchorId="21F602F3" wp14:editId="236E7A43">
            <wp:extent cx="2729740" cy="1968500"/>
            <wp:effectExtent l="0" t="0" r="0" b="0"/>
            <wp:docPr id="2045639124" name="Picture 2045639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56391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7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E8C" w14:textId="3B3ADDD9" w:rsidR="0063087C" w:rsidRDefault="00C2288C" w:rsidP="00540B12">
      <w:r w:rsidRPr="00C2288C">
        <w:rPr>
          <w:noProof/>
        </w:rPr>
        <w:drawing>
          <wp:inline distT="0" distB="0" distL="0" distR="0" wp14:anchorId="5C5DAC3E" wp14:editId="5096EB72">
            <wp:extent cx="2978150" cy="1589529"/>
            <wp:effectExtent l="0" t="0" r="0" b="0"/>
            <wp:docPr id="795599452" name="Picture 7955994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9945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2891" cy="1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6120" w14:textId="0EB1082B" w:rsidR="009E35D8" w:rsidRPr="00540B12" w:rsidRDefault="00BC0BA7" w:rsidP="00540B12">
      <w:r>
        <w:rPr>
          <w:noProof/>
        </w:rPr>
        <w:drawing>
          <wp:inline distT="0" distB="0" distL="0" distR="0" wp14:anchorId="38931D82" wp14:editId="32364F63">
            <wp:extent cx="3022600" cy="1681021"/>
            <wp:effectExtent l="0" t="0" r="6350" b="0"/>
            <wp:docPr id="118771722" name="Picture 1187717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717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6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40E" w14:textId="12F3E9D9" w:rsidR="7FEC6580" w:rsidRDefault="7FEC6580" w:rsidP="52D41192">
      <w:r>
        <w:t>Il est trouvable aussi</w:t>
      </w:r>
    </w:p>
    <w:p w14:paraId="632C5243" w14:textId="1D64668D" w:rsidR="000C31A3" w:rsidRDefault="00493E52" w:rsidP="00F41711">
      <w:pPr>
        <w:pStyle w:val="Heading4"/>
      </w:pPr>
      <w:r w:rsidRPr="00493E52">
        <w:rPr>
          <w:noProof/>
        </w:rPr>
        <w:drawing>
          <wp:inline distT="0" distB="0" distL="0" distR="0" wp14:anchorId="2FBEF0F0" wp14:editId="744A7129">
            <wp:extent cx="3133903" cy="1511300"/>
            <wp:effectExtent l="0" t="0" r="9525" b="0"/>
            <wp:docPr id="1280707533" name="Picture 12807075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75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1499" cy="15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0358" w14:textId="77777777" w:rsidR="00BC0BA7" w:rsidRPr="00BC0BA7" w:rsidRDefault="00BC0BA7" w:rsidP="00BC0BA7"/>
    <w:p w14:paraId="315CC2DD" w14:textId="764C2B76" w:rsidR="00F41711" w:rsidRDefault="00F41711" w:rsidP="00F41711">
      <w:pPr>
        <w:pStyle w:val="Heading4"/>
      </w:pPr>
      <w:r>
        <w:t xml:space="preserve">Import </w:t>
      </w:r>
    </w:p>
    <w:p w14:paraId="79769335" w14:textId="0E3605CD" w:rsidR="0525CB28" w:rsidRDefault="5766B12C" w:rsidP="52D41192">
      <w:r>
        <w:t>L’emplacement</w:t>
      </w:r>
      <w:r w:rsidR="0525CB28">
        <w:t xml:space="preserve"> des fichiers</w:t>
      </w:r>
      <w:r w:rsidR="6A051672">
        <w:t xml:space="preserve"> trouvé</w:t>
      </w:r>
      <w:r w:rsidR="0525CB28">
        <w:t xml:space="preserve"> d</w:t>
      </w:r>
      <w:r w:rsidR="4F38DDE0">
        <w:t>ans</w:t>
      </w:r>
      <w:r w:rsidR="0525CB28">
        <w:t xml:space="preserve"> DATA_PUMP_DIR</w:t>
      </w:r>
    </w:p>
    <w:p w14:paraId="3AD18EAF" w14:textId="5228F45D" w:rsidR="00F41711" w:rsidRDefault="00C3152F" w:rsidP="00F41711">
      <w:r>
        <w:rPr>
          <w:noProof/>
        </w:rPr>
        <w:drawing>
          <wp:inline distT="0" distB="0" distL="0" distR="0" wp14:anchorId="0833812F" wp14:editId="0FB6289E">
            <wp:extent cx="3837972" cy="1165860"/>
            <wp:effectExtent l="0" t="0" r="0" b="0"/>
            <wp:docPr id="1270341772" name="Picture 12703417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3417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972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251" w14:textId="54DB7072" w:rsidR="61D5A8D8" w:rsidRDefault="61D5A8D8">
      <w:r>
        <w:t xml:space="preserve">On crée import_tp avec lequel on va faire les </w:t>
      </w:r>
      <w:r w:rsidR="27698049">
        <w:t>imports</w:t>
      </w:r>
    </w:p>
    <w:p w14:paraId="562007D8" w14:textId="5D99C4A5" w:rsidR="006155F0" w:rsidRDefault="00F62D73" w:rsidP="00F41711">
      <w:r>
        <w:rPr>
          <w:noProof/>
        </w:rPr>
        <w:drawing>
          <wp:inline distT="0" distB="0" distL="0" distR="0" wp14:anchorId="6F19CCCC" wp14:editId="64C1F8A1">
            <wp:extent cx="3383280" cy="3119883"/>
            <wp:effectExtent l="0" t="0" r="7620" b="4445"/>
            <wp:docPr id="319123638" name="Picture 319123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1236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1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3C4" w14:textId="28108B69" w:rsidR="2EEB90C5" w:rsidRDefault="2EEB90C5" w:rsidP="5DD987FF">
      <w:r>
        <w:rPr>
          <w:noProof/>
        </w:rPr>
        <w:drawing>
          <wp:inline distT="0" distB="0" distL="0" distR="0" wp14:anchorId="3B72DC4D" wp14:editId="5C031783">
            <wp:extent cx="2076450" cy="2255014"/>
            <wp:effectExtent l="0" t="0" r="0" b="0"/>
            <wp:docPr id="1761976436" name="Picture 5448536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85360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2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B01F" w14:textId="6FE17FE3" w:rsidR="2EEB90C5" w:rsidRDefault="2EEB90C5" w:rsidP="5DD987FF">
      <w:r>
        <w:t>Import du schéma de system</w:t>
      </w:r>
    </w:p>
    <w:p w14:paraId="4033531B" w14:textId="61D64801" w:rsidR="48E731A6" w:rsidRDefault="48E731A6" w:rsidP="48E731A6"/>
    <w:p w14:paraId="14A6A9C3" w14:textId="0ABD9FCC" w:rsidR="48E731A6" w:rsidRDefault="48E731A6" w:rsidP="48E731A6"/>
    <w:p w14:paraId="0DEDBADF" w14:textId="2D6A5F77" w:rsidR="48E731A6" w:rsidRDefault="48E731A6" w:rsidP="48E731A6"/>
    <w:p w14:paraId="5BBA940A" w14:textId="091EC453" w:rsidR="48E731A6" w:rsidRDefault="48E731A6" w:rsidP="48E731A6"/>
    <w:p w14:paraId="27ADC107" w14:textId="73E1E63A" w:rsidR="71DE112F" w:rsidRDefault="71DE112F" w:rsidP="48E731A6">
      <w:r>
        <w:t>Dans (URL ou nom de fichier) on met le nom du fichier .DMP dans lequel on a fait l’export du schéma</w:t>
      </w:r>
    </w:p>
    <w:p w14:paraId="79385E41" w14:textId="66A3507A" w:rsidR="00F62D73" w:rsidRDefault="0041097D" w:rsidP="00F41711">
      <w:r>
        <w:rPr>
          <w:noProof/>
        </w:rPr>
        <w:drawing>
          <wp:inline distT="0" distB="0" distL="0" distR="0" wp14:anchorId="65A74BD1" wp14:editId="3F334E41">
            <wp:extent cx="3052027" cy="2301786"/>
            <wp:effectExtent l="0" t="0" r="6350" b="3810"/>
            <wp:docPr id="723704262" name="Picture 7237042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70426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027" cy="23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E378" w14:textId="74A0532C" w:rsidR="5A1BAFBA" w:rsidRDefault="5A1BAFBA" w:rsidP="48E731A6">
      <w:r>
        <w:t>Il reconnait que c’est un schéma de System</w:t>
      </w:r>
    </w:p>
    <w:p w14:paraId="35BF5B10" w14:textId="6955EF3B" w:rsidR="0041097D" w:rsidRDefault="00011B63" w:rsidP="00F41711">
      <w:r>
        <w:rPr>
          <w:noProof/>
        </w:rPr>
        <w:drawing>
          <wp:inline distT="0" distB="0" distL="0" distR="0" wp14:anchorId="20C7A5C5" wp14:editId="180627D8">
            <wp:extent cx="3066305" cy="2327247"/>
            <wp:effectExtent l="0" t="0" r="0" b="8255"/>
            <wp:docPr id="264515790" name="Picture 2645157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51579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305" cy="23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47C4" w14:textId="3B1B3BCB" w:rsidR="7B6BC4B4" w:rsidRDefault="7B6BC4B4" w:rsidP="48E731A6">
      <w:r>
        <w:t>Continuer de faire Suivant jusqu’à la confirmation</w:t>
      </w:r>
    </w:p>
    <w:p w14:paraId="62902040" w14:textId="6D3256F7" w:rsidR="00011B63" w:rsidRDefault="00F520D9" w:rsidP="00F41711">
      <w:r>
        <w:rPr>
          <w:noProof/>
        </w:rPr>
        <w:drawing>
          <wp:inline distT="0" distB="0" distL="0" distR="0" wp14:anchorId="3F3F3B1D" wp14:editId="14A1A365">
            <wp:extent cx="2657354" cy="1676400"/>
            <wp:effectExtent l="0" t="0" r="0" b="0"/>
            <wp:docPr id="1741762784" name="Picture 17417627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76278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35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EED" w14:textId="642D4051" w:rsidR="00320FAA" w:rsidRDefault="00493E52" w:rsidP="00F41711">
      <w:r>
        <w:t>Import d</w:t>
      </w:r>
      <w:r w:rsidR="631C4524">
        <w:t xml:space="preserve">es tables dans le </w:t>
      </w:r>
      <w:r w:rsidR="002B025D">
        <w:t>gestionnaire</w:t>
      </w:r>
      <w:r w:rsidR="641F83E9">
        <w:t xml:space="preserve"> : </w:t>
      </w:r>
    </w:p>
    <w:p w14:paraId="65FBFB89" w14:textId="026663A0" w:rsidR="5E99DB95" w:rsidRDefault="5E99DB95" w:rsidP="48E731A6">
      <w:r>
        <w:t xml:space="preserve">On fait la même chose mais avec </w:t>
      </w:r>
      <w:r w:rsidR="7C53DC4F">
        <w:t>gestionnaire</w:t>
      </w:r>
    </w:p>
    <w:p w14:paraId="21132E02" w14:textId="2D4A32DF" w:rsidR="00904D19" w:rsidRDefault="00272FCE" w:rsidP="00F41711">
      <w:r>
        <w:rPr>
          <w:noProof/>
        </w:rPr>
        <w:drawing>
          <wp:inline distT="0" distB="0" distL="0" distR="0" wp14:anchorId="4AD06316" wp14:editId="087F3F07">
            <wp:extent cx="2335070" cy="1761807"/>
            <wp:effectExtent l="0" t="0" r="8255" b="0"/>
            <wp:docPr id="1102612656" name="Picture 11026126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6126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70" cy="176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9F81" w14:textId="25CBB184" w:rsidR="4EF502A0" w:rsidRDefault="4EF502A0" w:rsidP="48E731A6">
      <w:r>
        <w:t>O</w:t>
      </w:r>
      <w:r w:rsidR="416A912D">
        <w:t>n importe des tables</w:t>
      </w:r>
    </w:p>
    <w:p w14:paraId="2FBB1CC7" w14:textId="4DF7DE57" w:rsidR="0080386C" w:rsidRDefault="0080386C" w:rsidP="00F41711">
      <w:r>
        <w:rPr>
          <w:noProof/>
        </w:rPr>
        <w:drawing>
          <wp:inline distT="0" distB="0" distL="0" distR="0" wp14:anchorId="39199BBA" wp14:editId="53D0B366">
            <wp:extent cx="3136378" cy="2381250"/>
            <wp:effectExtent l="0" t="0" r="0" b="0"/>
            <wp:docPr id="550508249" name="Picture 550508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5082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37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F75" w14:textId="25596D38" w:rsidR="0080386C" w:rsidRDefault="00475CE2" w:rsidP="00F41711">
      <w:r>
        <w:rPr>
          <w:noProof/>
        </w:rPr>
        <w:drawing>
          <wp:inline distT="0" distB="0" distL="0" distR="0" wp14:anchorId="72BFBE9B" wp14:editId="2EFDA5DC">
            <wp:extent cx="3470699" cy="2066925"/>
            <wp:effectExtent l="0" t="0" r="0" b="0"/>
            <wp:docPr id="211350340" name="Picture 2113503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3503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699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BD6E" w14:textId="4376DF6E" w:rsidR="385EF0F0" w:rsidRDefault="385EF0F0" w:rsidP="48E731A6">
      <w:r>
        <w:t>L’exportation et l’importation sont faites avec succès.</w:t>
      </w:r>
    </w:p>
    <w:p w14:paraId="205E4216" w14:textId="7570A632" w:rsidR="00F47DF4" w:rsidRDefault="00DD6E1C" w:rsidP="002E1B4A">
      <w:pPr>
        <w:pStyle w:val="Heading3"/>
      </w:pPr>
      <w:bookmarkStart w:id="10" w:name="_Toc148523245"/>
      <w:r>
        <w:t>Sauvegarde physique :</w:t>
      </w:r>
      <w:bookmarkEnd w:id="10"/>
    </w:p>
    <w:p w14:paraId="5B2E96D6" w14:textId="32109414" w:rsidR="28B18219" w:rsidRDefault="28B18219" w:rsidP="48E731A6">
      <w:r>
        <w:t>On se connecte à la base de données avec sys</w:t>
      </w:r>
    </w:p>
    <w:p w14:paraId="1B8FA956" w14:textId="6528BD66" w:rsidR="00992DF0" w:rsidRDefault="00992DF0" w:rsidP="00DD6E1C">
      <w:r>
        <w:rPr>
          <w:noProof/>
        </w:rPr>
        <w:drawing>
          <wp:inline distT="0" distB="0" distL="0" distR="0" wp14:anchorId="66F6CD64" wp14:editId="0418817D">
            <wp:extent cx="2538413" cy="1228556"/>
            <wp:effectExtent l="0" t="0" r="0" b="0"/>
            <wp:docPr id="399051149" name="Picture 3990511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05114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2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6D1D" w14:textId="3A584AA6" w:rsidR="53A3977B" w:rsidRDefault="53A3977B" w:rsidP="48E731A6">
      <w:r>
        <w:t xml:space="preserve">On remarque que la taille du fichier recouvert est de 2Go (faite par nous auparavant) avec la commnde : </w:t>
      </w:r>
      <w:r w:rsidR="142413A0">
        <w:t>alter system set db_recovery_file_dest_size = 2G scope=both;</w:t>
      </w:r>
    </w:p>
    <w:p w14:paraId="0B2E892C" w14:textId="4B4BBBCF" w:rsidR="00992DF0" w:rsidRDefault="00414AEE" w:rsidP="00DD6E1C">
      <w:r>
        <w:rPr>
          <w:noProof/>
        </w:rPr>
        <w:drawing>
          <wp:inline distT="0" distB="0" distL="0" distR="0" wp14:anchorId="3370DAC7" wp14:editId="3969046E">
            <wp:extent cx="2742389" cy="647700"/>
            <wp:effectExtent l="0" t="0" r="1270" b="0"/>
            <wp:docPr id="743501349" name="Picture 74350134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50134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389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591F" w14:textId="583A738E" w:rsidR="14B24128" w:rsidRDefault="14B24128" w:rsidP="48E731A6">
      <w:r>
        <w:t xml:space="preserve">On crée les </w:t>
      </w:r>
      <w:r w:rsidR="1207CFB4">
        <w:t xml:space="preserve">dossiers </w:t>
      </w:r>
      <w:r>
        <w:t>dans lesquels on fait le backup</w:t>
      </w:r>
    </w:p>
    <w:p w14:paraId="65FAEE48" w14:textId="4EF61081" w:rsidR="007F2778" w:rsidRDefault="007F2778">
      <w:r>
        <w:rPr>
          <w:noProof/>
        </w:rPr>
        <w:drawing>
          <wp:inline distT="0" distB="0" distL="0" distR="0" wp14:anchorId="2AD8D45A" wp14:editId="0357FF4E">
            <wp:extent cx="3201907" cy="952500"/>
            <wp:effectExtent l="0" t="0" r="0" b="0"/>
            <wp:docPr id="930444760" name="Picture 930444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4447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90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D08F" w14:textId="21572611" w:rsidR="00414AEE" w:rsidRDefault="2AD9865A" w:rsidP="00DD6E1C">
      <w:r>
        <w:rPr>
          <w:noProof/>
        </w:rPr>
        <w:drawing>
          <wp:inline distT="0" distB="0" distL="0" distR="0" wp14:anchorId="275C18AB" wp14:editId="22677359">
            <wp:extent cx="3771900" cy="1403985"/>
            <wp:effectExtent l="0" t="0" r="0" b="5715"/>
            <wp:docPr id="1497829860" name="Picture 14978298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82986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FCF3" w14:textId="3F0FF66B" w:rsidR="596640C8" w:rsidRDefault="596640C8" w:rsidP="48E731A6">
      <w:r>
        <w:t>Mettre la base de données en archive mode</w:t>
      </w:r>
    </w:p>
    <w:p w14:paraId="03F6CA07" w14:textId="2FC0490A" w:rsidR="00EE4BF1" w:rsidRDefault="001760E0" w:rsidP="00DD6E1C">
      <w:r w:rsidRPr="001760E0">
        <w:rPr>
          <w:noProof/>
        </w:rPr>
        <w:drawing>
          <wp:inline distT="0" distB="0" distL="0" distR="0" wp14:anchorId="7EBED1E1" wp14:editId="7986AF5A">
            <wp:extent cx="2179509" cy="746825"/>
            <wp:effectExtent l="0" t="0" r="0" b="0"/>
            <wp:docPr id="1642477151" name="Picture 164247715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7151" name="Picture 1" descr="A screen 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E9E" w14:textId="1CE18C93" w:rsidR="00600C17" w:rsidRDefault="00600C17" w:rsidP="00DD6E1C">
      <w:r w:rsidRPr="00600C17">
        <w:rPr>
          <w:noProof/>
        </w:rPr>
        <w:drawing>
          <wp:inline distT="0" distB="0" distL="0" distR="0" wp14:anchorId="78C3CD0C" wp14:editId="0A9E3D79">
            <wp:extent cx="3596952" cy="1425063"/>
            <wp:effectExtent l="0" t="0" r="3810" b="3810"/>
            <wp:docPr id="75341396" name="Picture 7534139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396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07C6" w14:textId="525FD54C" w:rsidR="00920118" w:rsidRDefault="00920118" w:rsidP="00DD6E1C">
      <w:r>
        <w:rPr>
          <w:noProof/>
        </w:rPr>
        <w:drawing>
          <wp:inline distT="0" distB="0" distL="0" distR="0" wp14:anchorId="41869947" wp14:editId="4ED434ED">
            <wp:extent cx="3444538" cy="1295512"/>
            <wp:effectExtent l="0" t="0" r="3810" b="0"/>
            <wp:docPr id="1621634680" name="Picture 16216346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63468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A70F" w14:textId="398DD2AB" w:rsidR="655A346A" w:rsidRDefault="655A346A" w:rsidP="48E731A6">
      <w:r>
        <w:t>Vérifier qu’elle est en archive mode</w:t>
      </w:r>
    </w:p>
    <w:p w14:paraId="62CF8DDB" w14:textId="286CFAC6" w:rsidR="00920118" w:rsidRDefault="00541113" w:rsidP="00DD6E1C">
      <w:r>
        <w:rPr>
          <w:noProof/>
        </w:rPr>
        <w:drawing>
          <wp:inline distT="0" distB="0" distL="0" distR="0" wp14:anchorId="77DD51B2" wp14:editId="14C336D6">
            <wp:extent cx="2872989" cy="815411"/>
            <wp:effectExtent l="0" t="0" r="3810" b="3810"/>
            <wp:docPr id="292946366" name="Picture 29294636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94636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715" w14:textId="39167FEB" w:rsidR="48E731A6" w:rsidRDefault="48E731A6"/>
    <w:p w14:paraId="0499BB63" w14:textId="7636EC19" w:rsidR="52C7934D" w:rsidRDefault="52C7934D" w:rsidP="48E731A6">
      <w:pPr>
        <w:rPr>
          <w:rFonts w:ascii="Calibri" w:hAnsi="Calibri" w:cs="Calibri"/>
          <w:szCs w:val="24"/>
        </w:rPr>
      </w:pPr>
      <w:r w:rsidRPr="48E731A6">
        <w:rPr>
          <w:rFonts w:ascii="Calibri" w:hAnsi="Calibri" w:cs="Calibri"/>
          <w:szCs w:val="24"/>
        </w:rPr>
        <w:t>Créer le backup</w:t>
      </w:r>
    </w:p>
    <w:p w14:paraId="23B49101" w14:textId="1DCAA9DE" w:rsidR="52C7934D" w:rsidRDefault="52C7934D">
      <w:r>
        <w:t>Se connecter avec RMAN (target) CDB en étant sys</w:t>
      </w:r>
    </w:p>
    <w:p w14:paraId="224E59E6" w14:textId="0F06DB79" w:rsidR="00541113" w:rsidRDefault="00716441" w:rsidP="00DD6E1C">
      <w:r>
        <w:rPr>
          <w:noProof/>
        </w:rPr>
        <w:drawing>
          <wp:inline distT="0" distB="0" distL="0" distR="0" wp14:anchorId="151E68A2" wp14:editId="75E74FF2">
            <wp:extent cx="3086100" cy="1399227"/>
            <wp:effectExtent l="0" t="0" r="0" b="0"/>
            <wp:docPr id="1775265338" name="Picture 17752653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26533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EE08" w14:textId="5262F0FE" w:rsidR="48E731A6" w:rsidRDefault="48E731A6"/>
    <w:p w14:paraId="799AD1C9" w14:textId="4CF5A09E" w:rsidR="6C997240" w:rsidRDefault="6C997240" w:rsidP="48E731A6">
      <w:r>
        <w:t xml:space="preserve">Configurer l’auto-backup </w:t>
      </w:r>
    </w:p>
    <w:p w14:paraId="0FE22E77" w14:textId="65725C4B" w:rsidR="00716441" w:rsidRDefault="00FF77FD" w:rsidP="00DD6E1C">
      <w:r>
        <w:rPr>
          <w:noProof/>
        </w:rPr>
        <w:drawing>
          <wp:inline distT="0" distB="0" distL="0" distR="0" wp14:anchorId="6F4B9703" wp14:editId="792599F6">
            <wp:extent cx="4778156" cy="1127858"/>
            <wp:effectExtent l="0" t="0" r="3810" b="0"/>
            <wp:docPr id="1539033428" name="Picture 15390334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03342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8882" w14:textId="1D2E206C" w:rsidR="7160633D" w:rsidRDefault="7160633D" w:rsidP="48E731A6">
      <w:r>
        <w:t>Faire le backup dans les dossiers qu’on a créé avant</w:t>
      </w:r>
    </w:p>
    <w:p w14:paraId="76165258" w14:textId="522105CF" w:rsidR="008B020B" w:rsidRDefault="008B020B">
      <w:r>
        <w:rPr>
          <w:noProof/>
        </w:rPr>
        <w:drawing>
          <wp:inline distT="0" distB="0" distL="0" distR="0" wp14:anchorId="4A230847" wp14:editId="353E382B">
            <wp:extent cx="3873197" cy="2728913"/>
            <wp:effectExtent l="0" t="0" r="0" b="0"/>
            <wp:docPr id="414879310" name="Picture 4148793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87931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197" cy="27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5DF" w14:textId="47F538B4" w:rsidR="61CAC5A7" w:rsidRDefault="61CAC5A7">
      <w:r>
        <w:t>Le backup de notre base de données est fait</w:t>
      </w:r>
    </w:p>
    <w:p w14:paraId="5F23BB48" w14:textId="74BAA54F" w:rsidR="008B020B" w:rsidRDefault="00A81ACA" w:rsidP="00DD6E1C">
      <w:r w:rsidRPr="00A81ACA">
        <w:rPr>
          <w:noProof/>
        </w:rPr>
        <w:drawing>
          <wp:inline distT="0" distB="0" distL="0" distR="0" wp14:anchorId="3764BC4A" wp14:editId="551EEF22">
            <wp:extent cx="3844041" cy="2466975"/>
            <wp:effectExtent l="0" t="0" r="4445" b="0"/>
            <wp:docPr id="1403522008" name="Picture 140352200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22008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1049" cy="24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1093" w14:textId="25536B2A" w:rsidR="00A81ACA" w:rsidRDefault="00914047" w:rsidP="00DD6E1C">
      <w:r>
        <w:t xml:space="preserve">List backup (parmi les backups on trouve) : </w:t>
      </w:r>
    </w:p>
    <w:p w14:paraId="7C4706B5" w14:textId="01A00FE3" w:rsidR="00914047" w:rsidRDefault="00914047" w:rsidP="00DD6E1C">
      <w:r>
        <w:rPr>
          <w:noProof/>
        </w:rPr>
        <w:drawing>
          <wp:inline distT="0" distB="0" distL="0" distR="0" wp14:anchorId="748E1BF4" wp14:editId="37E24160">
            <wp:extent cx="5329238" cy="1251948"/>
            <wp:effectExtent l="0" t="0" r="5080" b="5715"/>
            <wp:docPr id="469309113" name="Picture 4693091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3091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12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EB3" w14:textId="1A06BA53" w:rsidR="00F85831" w:rsidRDefault="0075063A" w:rsidP="00DD6E1C">
      <w:r>
        <w:rPr>
          <w:noProof/>
        </w:rPr>
        <w:drawing>
          <wp:inline distT="0" distB="0" distL="0" distR="0" wp14:anchorId="0F26C72A" wp14:editId="76C12CDB">
            <wp:extent cx="3221232" cy="1862137"/>
            <wp:effectExtent l="0" t="0" r="0" b="5080"/>
            <wp:docPr id="734815399" name="Picture 7348153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81539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32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9251" w14:textId="7ADA65DC" w:rsidR="7E1E9D95" w:rsidRDefault="7E1E9D95" w:rsidP="48E731A6">
      <w:r>
        <w:t>Simuler une perte de données</w:t>
      </w:r>
    </w:p>
    <w:p w14:paraId="3C1A980D" w14:textId="217B7EDE" w:rsidR="0075063A" w:rsidRDefault="00927036" w:rsidP="00DD6E1C">
      <w:r>
        <w:rPr>
          <w:noProof/>
        </w:rPr>
        <w:drawing>
          <wp:inline distT="0" distB="0" distL="0" distR="0" wp14:anchorId="19BECC5D" wp14:editId="636BF7C5">
            <wp:extent cx="4046571" cy="312447"/>
            <wp:effectExtent l="0" t="0" r="0" b="0"/>
            <wp:docPr id="637109802" name="Picture 63710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10980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CB0B" w14:textId="47FE88E5" w:rsidR="09B119DD" w:rsidRDefault="09B119DD" w:rsidP="48E731A6">
      <w:r>
        <w:t>Le fichier on ne le trouve pas</w:t>
      </w:r>
    </w:p>
    <w:p w14:paraId="027378C1" w14:textId="188C79E4" w:rsidR="00927036" w:rsidRPr="00DD6E1C" w:rsidRDefault="007F277F" w:rsidP="00DD6E1C">
      <w:r>
        <w:rPr>
          <w:noProof/>
        </w:rPr>
        <w:drawing>
          <wp:inline distT="0" distB="0" distL="0" distR="0" wp14:anchorId="0CE6A89C" wp14:editId="22B8DB39">
            <wp:extent cx="4524375" cy="969993"/>
            <wp:effectExtent l="0" t="0" r="0" b="1905"/>
            <wp:docPr id="1127381292" name="Picture 112738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38129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B51D" w14:textId="2744D3F8" w:rsidR="077AB10C" w:rsidRDefault="077AB10C" w:rsidP="48E731A6">
      <w:r>
        <w:t>Restaurer la base de données</w:t>
      </w:r>
    </w:p>
    <w:p w14:paraId="6E056FA4" w14:textId="2054620A" w:rsidR="007F277F" w:rsidRDefault="00EB3078" w:rsidP="00DD6E1C">
      <w:r w:rsidRPr="00EB3078">
        <w:rPr>
          <w:noProof/>
        </w:rPr>
        <w:drawing>
          <wp:inline distT="0" distB="0" distL="0" distR="0" wp14:anchorId="6041E861" wp14:editId="5B7CCDC5">
            <wp:extent cx="2057578" cy="1196444"/>
            <wp:effectExtent l="0" t="0" r="0" b="3810"/>
            <wp:docPr id="1639163587" name="Picture 163916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635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C9A6" w14:textId="7049C654" w:rsidR="00050A63" w:rsidRDefault="00050A63" w:rsidP="00DD6E1C">
      <w:r w:rsidRPr="00050A63">
        <w:rPr>
          <w:noProof/>
        </w:rPr>
        <w:drawing>
          <wp:inline distT="0" distB="0" distL="0" distR="0" wp14:anchorId="594A7774" wp14:editId="0EEDED06">
            <wp:extent cx="2757488" cy="1741895"/>
            <wp:effectExtent l="0" t="0" r="5080" b="0"/>
            <wp:docPr id="709121352" name="Picture 7091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13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84" cy="17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BB7" w14:textId="05EB4F52" w:rsidR="00050A63" w:rsidRDefault="004A1F98" w:rsidP="00DD6E1C">
      <w:r>
        <w:rPr>
          <w:noProof/>
        </w:rPr>
        <w:drawing>
          <wp:inline distT="0" distB="0" distL="0" distR="0" wp14:anchorId="2F4EB643" wp14:editId="319B7E04">
            <wp:extent cx="4559266" cy="3248025"/>
            <wp:effectExtent l="0" t="0" r="0" b="0"/>
            <wp:docPr id="1895366291" name="Picture 189536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536629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6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8C8" w14:textId="65B9C51E" w:rsidR="03C9FA2E" w:rsidRDefault="03C9FA2E">
      <w:r>
        <w:t>On retrouve le fichier qu’on a supprimé</w:t>
      </w:r>
    </w:p>
    <w:p w14:paraId="1B710CF2" w14:textId="6B6A1DA0" w:rsidR="004A1F98" w:rsidRDefault="00C95E4C" w:rsidP="00DD6E1C">
      <w:r w:rsidRPr="00C95E4C">
        <w:rPr>
          <w:noProof/>
        </w:rPr>
        <w:drawing>
          <wp:inline distT="0" distB="0" distL="0" distR="0" wp14:anchorId="60FF843A" wp14:editId="45807DB6">
            <wp:extent cx="4816257" cy="1104996"/>
            <wp:effectExtent l="0" t="0" r="3810" b="0"/>
            <wp:docPr id="994716936" name="Picture 99471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169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9891" w14:textId="6434435F" w:rsidR="00C95E4C" w:rsidRDefault="008E02CB" w:rsidP="00DD6E1C">
      <w:r w:rsidRPr="008E02CB">
        <w:rPr>
          <w:noProof/>
        </w:rPr>
        <w:drawing>
          <wp:inline distT="0" distB="0" distL="0" distR="0" wp14:anchorId="44097CB7" wp14:editId="3B0243DC">
            <wp:extent cx="4061812" cy="1775614"/>
            <wp:effectExtent l="0" t="0" r="0" b="0"/>
            <wp:docPr id="1013696917" name="Picture 101369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69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E45C" w14:textId="003C6680" w:rsidR="008E02CB" w:rsidRDefault="00751C1F" w:rsidP="00DD6E1C">
      <w:r w:rsidRPr="00751C1F">
        <w:rPr>
          <w:noProof/>
        </w:rPr>
        <w:drawing>
          <wp:inline distT="0" distB="0" distL="0" distR="0" wp14:anchorId="2834F885" wp14:editId="132ECCC1">
            <wp:extent cx="2598645" cy="1082134"/>
            <wp:effectExtent l="0" t="0" r="0" b="3810"/>
            <wp:docPr id="1954333364" name="Picture 195433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33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9E48" w14:textId="2CF7BBB2" w:rsidR="00B53965" w:rsidRPr="00DD6E1C" w:rsidRDefault="00B53965" w:rsidP="00DD6E1C"/>
    <w:p w14:paraId="0EB2CF26" w14:textId="77777777" w:rsidR="00ED05AE" w:rsidRDefault="00ED05AE" w:rsidP="00F41711"/>
    <w:p w14:paraId="3E01067B" w14:textId="0D20B1CA" w:rsidR="00DC1299" w:rsidRPr="00DC1299" w:rsidRDefault="00DC1299" w:rsidP="00F41711"/>
    <w:sectPr w:rsidR="00DC1299" w:rsidRPr="00DC1299" w:rsidSect="000629CE">
      <w:footerReference w:type="default" r:id="rId69"/>
      <w:pgSz w:w="12240" w:h="15840"/>
      <w:pgMar w:top="1440" w:right="1080" w:bottom="1440" w:left="1080" w:header="720" w:footer="720" w:gutter="0"/>
      <w:pgBorders w:offsetFrom="page">
        <w:top w:val="thickThinSmallGap" w:sz="24" w:space="24" w:color="418AB3" w:themeColor="accent1"/>
        <w:left w:val="thickThinSmallGap" w:sz="24" w:space="24" w:color="418AB3" w:themeColor="accent1"/>
        <w:bottom w:val="thinThickSmallGap" w:sz="24" w:space="24" w:color="418AB3" w:themeColor="accent1"/>
        <w:right w:val="thinThickSmallGap" w:sz="24" w:space="24" w:color="418AB3" w:themeColor="accent1"/>
      </w:pgBorders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D2D53" w14:textId="77777777" w:rsidR="008156C2" w:rsidRDefault="008156C2" w:rsidP="001E54D6">
      <w:r>
        <w:separator/>
      </w:r>
    </w:p>
  </w:endnote>
  <w:endnote w:type="continuationSeparator" w:id="0">
    <w:p w14:paraId="6D2DFB62" w14:textId="77777777" w:rsidR="008156C2" w:rsidRDefault="008156C2" w:rsidP="001E54D6">
      <w:r>
        <w:continuationSeparator/>
      </w:r>
    </w:p>
  </w:endnote>
  <w:endnote w:type="continuationNotice" w:id="1">
    <w:p w14:paraId="7CC642CF" w14:textId="77777777" w:rsidR="008156C2" w:rsidRDefault="008156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Futu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3127661"/>
      <w:docPartObj>
        <w:docPartGallery w:val="Page Numbers (Bottom of Page)"/>
        <w:docPartUnique/>
      </w:docPartObj>
    </w:sdtPr>
    <w:sdtContent>
      <w:p w14:paraId="17E1AB65" w14:textId="77777777" w:rsidR="002347D4" w:rsidRDefault="005C1DD5" w:rsidP="001E54D6">
        <w:pPr>
          <w:pStyle w:val="Footer"/>
        </w:pPr>
        <w:r w:rsidRPr="005C1DD5">
          <w:rPr>
            <w:rFonts w:asciiTheme="majorHAnsi" w:eastAsiaTheme="majorEastAsia" w:hAnsiTheme="majorHAnsi" w:cstheme="majorBidi"/>
            <w:noProof/>
            <w:color w:val="auto"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4008748A" wp14:editId="1F6BB27E">
                  <wp:simplePos x="0" y="0"/>
                  <wp:positionH relativeFrom="margin">
                    <wp:posOffset>2561964</wp:posOffset>
                  </wp:positionH>
                  <wp:positionV relativeFrom="bottomMargin">
                    <wp:posOffset>-56106</wp:posOffset>
                  </wp:positionV>
                  <wp:extent cx="1282700" cy="431887"/>
                  <wp:effectExtent l="19050" t="19050" r="31750" b="25400"/>
                  <wp:wrapNone/>
                  <wp:docPr id="21" name="Ribbon: Curved and Tilted Down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431887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AB55E2" w14:textId="77777777" w:rsidR="005C1DD5" w:rsidRDefault="005C1DD5">
                              <w:pPr>
                                <w:jc w:val="center"/>
                                <w:rPr>
                                  <w:color w:val="418AB3" w:themeColor="accent1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color w:val="418AB3" w:themeColor="accent1"/>
                                </w:rPr>
                                <w:t>2</w:t>
                              </w:r>
                              <w:r>
                                <w:rPr>
                                  <w:color w:val="418AB3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a="http://schemas.openxmlformats.org/drawingml/2006/main" xmlns:a14="http://schemas.microsoft.com/office/drawing/2010/main" xmlns:arto="http://schemas.microsoft.com/office/word/2006/arto"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 w14:anchorId="4008748A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textboxrect="@0,@1,@22,@25" o:connecttype="custom" o:connectlocs="@6,@1;@5,@40;@6,@4;@7,@40" o:connectangles="270,180,90,0" o:extrusionok="f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1" style="position:absolute;margin-left:201.75pt;margin-top:-4.4pt;width:101pt;height:34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spid="_x0000_s1026" filled="f" fillcolor="#17365d" strokecolor="#71a0dc" type="#_x0000_t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">
                  <v:textbox>
                    <w:txbxContent>
                      <w:p w:rsidR="005C1DD5" w:rsidRDefault="005C1DD5" w14:paraId="01AB55E2" w14:textId="77777777">
                        <w:pPr>
                          <w:jc w:val="center"/>
                          <w:rPr>
                            <w:color w:val="418AB3" w:themeColor="accent1"/>
                          </w:rPr>
                        </w:pPr>
                        <w:r>
                          <w:rPr>
                            <w:color w:val="auto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color w:val="auto"/>
                          </w:rPr>
                          <w:fldChar w:fldCharType="separate"/>
                        </w:r>
                        <w:r>
                          <w:rPr>
                            <w:color w:val="418AB3" w:themeColor="accent1"/>
                          </w:rPr>
                          <w:t>2</w:t>
                        </w:r>
                        <w:r>
                          <w:rPr>
                            <w:color w:val="418AB3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F9E7D" w14:textId="77777777" w:rsidR="008156C2" w:rsidRDefault="008156C2" w:rsidP="001E54D6">
      <w:r>
        <w:separator/>
      </w:r>
    </w:p>
  </w:footnote>
  <w:footnote w:type="continuationSeparator" w:id="0">
    <w:p w14:paraId="3ADF8427" w14:textId="77777777" w:rsidR="008156C2" w:rsidRDefault="008156C2" w:rsidP="001E54D6">
      <w:r>
        <w:continuationSeparator/>
      </w:r>
    </w:p>
  </w:footnote>
  <w:footnote w:type="continuationNotice" w:id="1">
    <w:p w14:paraId="6FA3FE80" w14:textId="77777777" w:rsidR="008156C2" w:rsidRDefault="008156C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908D3"/>
    <w:multiLevelType w:val="hybridMultilevel"/>
    <w:tmpl w:val="4A10D276"/>
    <w:lvl w:ilvl="0" w:tplc="0C0C0009">
      <w:start w:val="1"/>
      <w:numFmt w:val="bullet"/>
      <w:lvlText w:val=""/>
      <w:lvlJc w:val="left"/>
      <w:pPr>
        <w:ind w:left="705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1A3A974B"/>
    <w:multiLevelType w:val="hybridMultilevel"/>
    <w:tmpl w:val="FFFFFFFF"/>
    <w:lvl w:ilvl="0" w:tplc="1D0A57B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FCA89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AA34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083C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7EA2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B2C0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CA0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E2D4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78DB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4D3AB0"/>
    <w:multiLevelType w:val="hybridMultilevel"/>
    <w:tmpl w:val="30BC204E"/>
    <w:lvl w:ilvl="0" w:tplc="FD44DF0A">
      <w:start w:val="1"/>
      <w:numFmt w:val="bullet"/>
      <w:lvlText w:val="-"/>
      <w:lvlJc w:val="left"/>
      <w:pPr>
        <w:ind w:left="4905" w:hanging="360"/>
      </w:pPr>
      <w:rPr>
        <w:rFonts w:ascii="Helvetica" w:eastAsia="Calibri" w:hAnsi="Helvetica" w:cs="Helvetica" w:hint="default"/>
      </w:rPr>
    </w:lvl>
    <w:lvl w:ilvl="1" w:tplc="0C0C0003" w:tentative="1">
      <w:start w:val="1"/>
      <w:numFmt w:val="bullet"/>
      <w:lvlText w:val="o"/>
      <w:lvlJc w:val="left"/>
      <w:pPr>
        <w:ind w:left="562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634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706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778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850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922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994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10665" w:hanging="360"/>
      </w:pPr>
      <w:rPr>
        <w:rFonts w:ascii="Wingdings" w:hAnsi="Wingdings" w:hint="default"/>
      </w:rPr>
    </w:lvl>
  </w:abstractNum>
  <w:abstractNum w:abstractNumId="3" w15:restartNumberingAfterBreak="0">
    <w:nsid w:val="5C223D49"/>
    <w:multiLevelType w:val="hybridMultilevel"/>
    <w:tmpl w:val="08F29E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370169">
    <w:abstractNumId w:val="1"/>
  </w:num>
  <w:num w:numId="2" w16cid:durableId="1594581695">
    <w:abstractNumId w:val="2"/>
  </w:num>
  <w:num w:numId="3" w16cid:durableId="1550192637">
    <w:abstractNumId w:val="0"/>
  </w:num>
  <w:num w:numId="4" w16cid:durableId="16966181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795"/>
    <w:rsid w:val="00005350"/>
    <w:rsid w:val="00010F1E"/>
    <w:rsid w:val="00011B63"/>
    <w:rsid w:val="0001710F"/>
    <w:rsid w:val="00023661"/>
    <w:rsid w:val="000365C5"/>
    <w:rsid w:val="00037CE0"/>
    <w:rsid w:val="00050A63"/>
    <w:rsid w:val="0005438C"/>
    <w:rsid w:val="000629CE"/>
    <w:rsid w:val="000649E6"/>
    <w:rsid w:val="00076F2A"/>
    <w:rsid w:val="000805A4"/>
    <w:rsid w:val="00086947"/>
    <w:rsid w:val="000A5925"/>
    <w:rsid w:val="000B6C48"/>
    <w:rsid w:val="000C1160"/>
    <w:rsid w:val="000C31A3"/>
    <w:rsid w:val="000C336E"/>
    <w:rsid w:val="000D072C"/>
    <w:rsid w:val="000D4F3C"/>
    <w:rsid w:val="000E1D81"/>
    <w:rsid w:val="000F19C3"/>
    <w:rsid w:val="000F590B"/>
    <w:rsid w:val="00105415"/>
    <w:rsid w:val="001063B2"/>
    <w:rsid w:val="00110E43"/>
    <w:rsid w:val="00116A72"/>
    <w:rsid w:val="00126BD5"/>
    <w:rsid w:val="00137F9E"/>
    <w:rsid w:val="001476DB"/>
    <w:rsid w:val="001503FC"/>
    <w:rsid w:val="001531C8"/>
    <w:rsid w:val="00162A25"/>
    <w:rsid w:val="0016424F"/>
    <w:rsid w:val="00164941"/>
    <w:rsid w:val="00174DB5"/>
    <w:rsid w:val="001760E0"/>
    <w:rsid w:val="0019128B"/>
    <w:rsid w:val="00192D73"/>
    <w:rsid w:val="001939D4"/>
    <w:rsid w:val="001A0F31"/>
    <w:rsid w:val="001D2C8A"/>
    <w:rsid w:val="001E3CBB"/>
    <w:rsid w:val="001E54D6"/>
    <w:rsid w:val="001E6DAF"/>
    <w:rsid w:val="001E736E"/>
    <w:rsid w:val="001F3CC6"/>
    <w:rsid w:val="001F73DD"/>
    <w:rsid w:val="00200B4D"/>
    <w:rsid w:val="00202882"/>
    <w:rsid w:val="00205080"/>
    <w:rsid w:val="002347D4"/>
    <w:rsid w:val="00242151"/>
    <w:rsid w:val="002575E1"/>
    <w:rsid w:val="002654DB"/>
    <w:rsid w:val="002662B1"/>
    <w:rsid w:val="002676C5"/>
    <w:rsid w:val="00272FCE"/>
    <w:rsid w:val="0027351D"/>
    <w:rsid w:val="00276CD9"/>
    <w:rsid w:val="00281031"/>
    <w:rsid w:val="002A34B6"/>
    <w:rsid w:val="002B025D"/>
    <w:rsid w:val="002C1020"/>
    <w:rsid w:val="002D0941"/>
    <w:rsid w:val="002D1111"/>
    <w:rsid w:val="002E1B4A"/>
    <w:rsid w:val="00311148"/>
    <w:rsid w:val="00312016"/>
    <w:rsid w:val="003132B1"/>
    <w:rsid w:val="003205BF"/>
    <w:rsid w:val="00320FAA"/>
    <w:rsid w:val="0034680C"/>
    <w:rsid w:val="00356543"/>
    <w:rsid w:val="00362637"/>
    <w:rsid w:val="003733D9"/>
    <w:rsid w:val="003736FA"/>
    <w:rsid w:val="00375FA6"/>
    <w:rsid w:val="00376461"/>
    <w:rsid w:val="00381A43"/>
    <w:rsid w:val="00382E3F"/>
    <w:rsid w:val="003875E1"/>
    <w:rsid w:val="0039123C"/>
    <w:rsid w:val="003B0238"/>
    <w:rsid w:val="003B3D8F"/>
    <w:rsid w:val="003C4BBD"/>
    <w:rsid w:val="003C572A"/>
    <w:rsid w:val="003C7EBE"/>
    <w:rsid w:val="003D546E"/>
    <w:rsid w:val="003D76A3"/>
    <w:rsid w:val="003E5413"/>
    <w:rsid w:val="003F7B29"/>
    <w:rsid w:val="00402C62"/>
    <w:rsid w:val="0041097D"/>
    <w:rsid w:val="004119AA"/>
    <w:rsid w:val="00414AEE"/>
    <w:rsid w:val="00435BE8"/>
    <w:rsid w:val="00437E57"/>
    <w:rsid w:val="00444C9D"/>
    <w:rsid w:val="004479CD"/>
    <w:rsid w:val="004527D3"/>
    <w:rsid w:val="00452DA3"/>
    <w:rsid w:val="00472783"/>
    <w:rsid w:val="00475CE2"/>
    <w:rsid w:val="00481F7C"/>
    <w:rsid w:val="00493E52"/>
    <w:rsid w:val="004941A7"/>
    <w:rsid w:val="004A1F98"/>
    <w:rsid w:val="004A623C"/>
    <w:rsid w:val="004B2F9C"/>
    <w:rsid w:val="004B3A42"/>
    <w:rsid w:val="004C2118"/>
    <w:rsid w:val="004C3647"/>
    <w:rsid w:val="004F343C"/>
    <w:rsid w:val="00504A89"/>
    <w:rsid w:val="00505E97"/>
    <w:rsid w:val="00515F37"/>
    <w:rsid w:val="00525C6B"/>
    <w:rsid w:val="00540B12"/>
    <w:rsid w:val="00541113"/>
    <w:rsid w:val="00544358"/>
    <w:rsid w:val="00544F83"/>
    <w:rsid w:val="00564BE6"/>
    <w:rsid w:val="005A0621"/>
    <w:rsid w:val="005A0678"/>
    <w:rsid w:val="005A40D3"/>
    <w:rsid w:val="005B5659"/>
    <w:rsid w:val="005C1922"/>
    <w:rsid w:val="005C1DD5"/>
    <w:rsid w:val="005C77DA"/>
    <w:rsid w:val="005E284D"/>
    <w:rsid w:val="005E4DB2"/>
    <w:rsid w:val="00600C17"/>
    <w:rsid w:val="006022AD"/>
    <w:rsid w:val="00602A6D"/>
    <w:rsid w:val="00604E85"/>
    <w:rsid w:val="006155F0"/>
    <w:rsid w:val="0063087C"/>
    <w:rsid w:val="00635DD8"/>
    <w:rsid w:val="00641459"/>
    <w:rsid w:val="00641941"/>
    <w:rsid w:val="00652B8C"/>
    <w:rsid w:val="0066550E"/>
    <w:rsid w:val="00667E83"/>
    <w:rsid w:val="006A3003"/>
    <w:rsid w:val="006A3B1C"/>
    <w:rsid w:val="006B4266"/>
    <w:rsid w:val="006C6533"/>
    <w:rsid w:val="006C706F"/>
    <w:rsid w:val="006C725A"/>
    <w:rsid w:val="006C7EFB"/>
    <w:rsid w:val="006F5481"/>
    <w:rsid w:val="0071205A"/>
    <w:rsid w:val="00716441"/>
    <w:rsid w:val="007215BF"/>
    <w:rsid w:val="00732C7D"/>
    <w:rsid w:val="00740C99"/>
    <w:rsid w:val="0075063A"/>
    <w:rsid w:val="00751C1F"/>
    <w:rsid w:val="007628B7"/>
    <w:rsid w:val="00764EED"/>
    <w:rsid w:val="007832C0"/>
    <w:rsid w:val="00785554"/>
    <w:rsid w:val="00790ADF"/>
    <w:rsid w:val="00792C3C"/>
    <w:rsid w:val="007E0892"/>
    <w:rsid w:val="007E5677"/>
    <w:rsid w:val="007F1188"/>
    <w:rsid w:val="007F2778"/>
    <w:rsid w:val="007F277F"/>
    <w:rsid w:val="0080386C"/>
    <w:rsid w:val="00807281"/>
    <w:rsid w:val="00810731"/>
    <w:rsid w:val="008156C2"/>
    <w:rsid w:val="00816A6A"/>
    <w:rsid w:val="00840A5B"/>
    <w:rsid w:val="008414E5"/>
    <w:rsid w:val="0084731B"/>
    <w:rsid w:val="008801AF"/>
    <w:rsid w:val="008A3734"/>
    <w:rsid w:val="008B020B"/>
    <w:rsid w:val="008E02CB"/>
    <w:rsid w:val="008E2F05"/>
    <w:rsid w:val="008E78F3"/>
    <w:rsid w:val="00900528"/>
    <w:rsid w:val="00902685"/>
    <w:rsid w:val="00902ECC"/>
    <w:rsid w:val="00904D19"/>
    <w:rsid w:val="00905795"/>
    <w:rsid w:val="00914047"/>
    <w:rsid w:val="00920118"/>
    <w:rsid w:val="00921D04"/>
    <w:rsid w:val="00924BCD"/>
    <w:rsid w:val="009265CE"/>
    <w:rsid w:val="00927036"/>
    <w:rsid w:val="00935671"/>
    <w:rsid w:val="00955D49"/>
    <w:rsid w:val="00961F95"/>
    <w:rsid w:val="00963D90"/>
    <w:rsid w:val="00974BF3"/>
    <w:rsid w:val="00983F47"/>
    <w:rsid w:val="00984767"/>
    <w:rsid w:val="00990846"/>
    <w:rsid w:val="00992DF0"/>
    <w:rsid w:val="009A3BEC"/>
    <w:rsid w:val="009A3C73"/>
    <w:rsid w:val="009C2E7B"/>
    <w:rsid w:val="009C402B"/>
    <w:rsid w:val="009D26C7"/>
    <w:rsid w:val="009E0549"/>
    <w:rsid w:val="009E35D8"/>
    <w:rsid w:val="00A04043"/>
    <w:rsid w:val="00A33F34"/>
    <w:rsid w:val="00A40B1B"/>
    <w:rsid w:val="00A44868"/>
    <w:rsid w:val="00A540FA"/>
    <w:rsid w:val="00A664AE"/>
    <w:rsid w:val="00A74502"/>
    <w:rsid w:val="00A81ACA"/>
    <w:rsid w:val="00A837B9"/>
    <w:rsid w:val="00A97DDB"/>
    <w:rsid w:val="00AA30E1"/>
    <w:rsid w:val="00AB3E0E"/>
    <w:rsid w:val="00AE7284"/>
    <w:rsid w:val="00AF7267"/>
    <w:rsid w:val="00B079DC"/>
    <w:rsid w:val="00B1236D"/>
    <w:rsid w:val="00B27CCD"/>
    <w:rsid w:val="00B52916"/>
    <w:rsid w:val="00B53965"/>
    <w:rsid w:val="00B550F3"/>
    <w:rsid w:val="00B6306C"/>
    <w:rsid w:val="00B81526"/>
    <w:rsid w:val="00B86040"/>
    <w:rsid w:val="00BA31AC"/>
    <w:rsid w:val="00BB16C9"/>
    <w:rsid w:val="00BC0BA7"/>
    <w:rsid w:val="00BC1DB6"/>
    <w:rsid w:val="00BC5378"/>
    <w:rsid w:val="00BE0381"/>
    <w:rsid w:val="00BE202E"/>
    <w:rsid w:val="00BF3C24"/>
    <w:rsid w:val="00BF5196"/>
    <w:rsid w:val="00C16FF5"/>
    <w:rsid w:val="00C2288C"/>
    <w:rsid w:val="00C272C0"/>
    <w:rsid w:val="00C3152F"/>
    <w:rsid w:val="00C37D41"/>
    <w:rsid w:val="00C4404B"/>
    <w:rsid w:val="00C533A4"/>
    <w:rsid w:val="00C752D5"/>
    <w:rsid w:val="00C75614"/>
    <w:rsid w:val="00C92F4D"/>
    <w:rsid w:val="00C95E4C"/>
    <w:rsid w:val="00CA0801"/>
    <w:rsid w:val="00CD0E0D"/>
    <w:rsid w:val="00CE1E3F"/>
    <w:rsid w:val="00CE5C77"/>
    <w:rsid w:val="00D1554D"/>
    <w:rsid w:val="00D24FCE"/>
    <w:rsid w:val="00D34552"/>
    <w:rsid w:val="00D358A0"/>
    <w:rsid w:val="00D41611"/>
    <w:rsid w:val="00D61CB3"/>
    <w:rsid w:val="00D63814"/>
    <w:rsid w:val="00D72A06"/>
    <w:rsid w:val="00D744B8"/>
    <w:rsid w:val="00D83CAF"/>
    <w:rsid w:val="00D91DDD"/>
    <w:rsid w:val="00DA5B4C"/>
    <w:rsid w:val="00DA6A90"/>
    <w:rsid w:val="00DA6FB4"/>
    <w:rsid w:val="00DC1299"/>
    <w:rsid w:val="00DD6147"/>
    <w:rsid w:val="00DD6E1C"/>
    <w:rsid w:val="00DE0A26"/>
    <w:rsid w:val="00DE7146"/>
    <w:rsid w:val="00DE7D75"/>
    <w:rsid w:val="00E0299E"/>
    <w:rsid w:val="00E05B51"/>
    <w:rsid w:val="00E1796B"/>
    <w:rsid w:val="00E22528"/>
    <w:rsid w:val="00E256BB"/>
    <w:rsid w:val="00E27ED3"/>
    <w:rsid w:val="00E35A5E"/>
    <w:rsid w:val="00E40FB4"/>
    <w:rsid w:val="00E47BF5"/>
    <w:rsid w:val="00E52727"/>
    <w:rsid w:val="00E53D47"/>
    <w:rsid w:val="00E71D98"/>
    <w:rsid w:val="00E81482"/>
    <w:rsid w:val="00E84847"/>
    <w:rsid w:val="00E86E83"/>
    <w:rsid w:val="00E902CB"/>
    <w:rsid w:val="00EA3131"/>
    <w:rsid w:val="00EA76B4"/>
    <w:rsid w:val="00EB0FF5"/>
    <w:rsid w:val="00EB3078"/>
    <w:rsid w:val="00EB5452"/>
    <w:rsid w:val="00EB549C"/>
    <w:rsid w:val="00EC2318"/>
    <w:rsid w:val="00ED05AE"/>
    <w:rsid w:val="00ED0E6C"/>
    <w:rsid w:val="00EE00F2"/>
    <w:rsid w:val="00EE4BF1"/>
    <w:rsid w:val="00F232D0"/>
    <w:rsid w:val="00F304F0"/>
    <w:rsid w:val="00F340ED"/>
    <w:rsid w:val="00F34DD0"/>
    <w:rsid w:val="00F41711"/>
    <w:rsid w:val="00F4580D"/>
    <w:rsid w:val="00F47DF4"/>
    <w:rsid w:val="00F520D9"/>
    <w:rsid w:val="00F60428"/>
    <w:rsid w:val="00F62D73"/>
    <w:rsid w:val="00F720D8"/>
    <w:rsid w:val="00F737DF"/>
    <w:rsid w:val="00F74CC6"/>
    <w:rsid w:val="00F76AC9"/>
    <w:rsid w:val="00F820ED"/>
    <w:rsid w:val="00F85831"/>
    <w:rsid w:val="00F90796"/>
    <w:rsid w:val="00F92C58"/>
    <w:rsid w:val="00FA0821"/>
    <w:rsid w:val="00FA5236"/>
    <w:rsid w:val="00FB0205"/>
    <w:rsid w:val="00FD077B"/>
    <w:rsid w:val="00FD2B77"/>
    <w:rsid w:val="00FE6A3D"/>
    <w:rsid w:val="00FE7558"/>
    <w:rsid w:val="00FF0B23"/>
    <w:rsid w:val="00FF6B97"/>
    <w:rsid w:val="00FF77FD"/>
    <w:rsid w:val="0145E92C"/>
    <w:rsid w:val="03C9FA2E"/>
    <w:rsid w:val="0525CB28"/>
    <w:rsid w:val="077AB10C"/>
    <w:rsid w:val="09B119DD"/>
    <w:rsid w:val="1207CFB4"/>
    <w:rsid w:val="13274E7E"/>
    <w:rsid w:val="142413A0"/>
    <w:rsid w:val="14B24128"/>
    <w:rsid w:val="23455FCE"/>
    <w:rsid w:val="25962256"/>
    <w:rsid w:val="25ADD2C0"/>
    <w:rsid w:val="27698049"/>
    <w:rsid w:val="28B18219"/>
    <w:rsid w:val="2AD9865A"/>
    <w:rsid w:val="2E47AE12"/>
    <w:rsid w:val="2EEB90C5"/>
    <w:rsid w:val="350B291E"/>
    <w:rsid w:val="35C99C62"/>
    <w:rsid w:val="36923F45"/>
    <w:rsid w:val="385EF0F0"/>
    <w:rsid w:val="38E3823B"/>
    <w:rsid w:val="3A4B35EE"/>
    <w:rsid w:val="3C6AA821"/>
    <w:rsid w:val="416A912D"/>
    <w:rsid w:val="48E731A6"/>
    <w:rsid w:val="4EF502A0"/>
    <w:rsid w:val="4F38DDE0"/>
    <w:rsid w:val="4FD3541D"/>
    <w:rsid w:val="518E4026"/>
    <w:rsid w:val="52C7934D"/>
    <w:rsid w:val="52D41192"/>
    <w:rsid w:val="53A3977B"/>
    <w:rsid w:val="56FF1FB3"/>
    <w:rsid w:val="572DA1B9"/>
    <w:rsid w:val="5766B12C"/>
    <w:rsid w:val="596640C8"/>
    <w:rsid w:val="5A1BAFBA"/>
    <w:rsid w:val="5DD987FF"/>
    <w:rsid w:val="5E99DB95"/>
    <w:rsid w:val="5FA18683"/>
    <w:rsid w:val="61CAC5A7"/>
    <w:rsid w:val="61D5A8D8"/>
    <w:rsid w:val="631C4524"/>
    <w:rsid w:val="641F83E9"/>
    <w:rsid w:val="655A346A"/>
    <w:rsid w:val="69D8E1D3"/>
    <w:rsid w:val="6A051672"/>
    <w:rsid w:val="6ADC9FF1"/>
    <w:rsid w:val="6C997240"/>
    <w:rsid w:val="6F38D8E1"/>
    <w:rsid w:val="7160633D"/>
    <w:rsid w:val="71DE112F"/>
    <w:rsid w:val="7317B243"/>
    <w:rsid w:val="77BEE84B"/>
    <w:rsid w:val="79C79D70"/>
    <w:rsid w:val="7B25FEC6"/>
    <w:rsid w:val="7B6BC4B4"/>
    <w:rsid w:val="7C53DC4F"/>
    <w:rsid w:val="7E1E9D95"/>
    <w:rsid w:val="7FEC6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0C63BAF"/>
  <w15:docId w15:val="{3B2E90FD-8FDF-4B31-9BA2-9B0E10252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e"/>
    <w:qFormat/>
    <w:rsid w:val="001E54D6"/>
    <w:pPr>
      <w:spacing w:after="299"/>
    </w:pPr>
    <w:rPr>
      <w:rFonts w:eastAsia="Calibri" w:cstheme="minorHAnsi"/>
      <w:color w:val="000000" w:themeColor="text1"/>
      <w:sz w:val="24"/>
      <w:szCs w:val="2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1">
    <w:name w:val="heading 1"/>
    <w:aliases w:val="Titres Section"/>
    <w:next w:val="Normal"/>
    <w:link w:val="Heading1Char"/>
    <w:uiPriority w:val="9"/>
    <w:qFormat/>
    <w:rsid w:val="00D41611"/>
    <w:pPr>
      <w:keepNext/>
      <w:keepLines/>
      <w:pBdr>
        <w:top w:val="single" w:sz="4" w:space="1" w:color="418AB3" w:themeColor="accent1"/>
        <w:right w:val="single" w:sz="4" w:space="4" w:color="418AB3" w:themeColor="accent1"/>
      </w:pBdr>
      <w:spacing w:after="90"/>
      <w:ind w:left="-5" w:hanging="10"/>
      <w:outlineLvl w:val="0"/>
    </w:pPr>
    <w:rPr>
      <w:rFonts w:ascii="Arial Rounded MT Bold" w:eastAsia="Calibri" w:hAnsi="Arial Rounded MT Bold" w:cs="Arial"/>
      <w:i/>
      <w:iCs/>
      <w:color w:val="2F5496"/>
      <w:sz w:val="44"/>
      <w:szCs w:val="44"/>
    </w:rPr>
  </w:style>
  <w:style w:type="paragraph" w:styleId="Heading2">
    <w:name w:val="heading 2"/>
    <w:next w:val="Normal"/>
    <w:link w:val="Heading2Char"/>
    <w:uiPriority w:val="9"/>
    <w:unhideWhenUsed/>
    <w:qFormat/>
    <w:rsid w:val="005E284D"/>
    <w:pPr>
      <w:keepNext/>
      <w:keepLines/>
      <w:shd w:val="clear" w:color="auto" w:fill="B0D0E2" w:themeFill="accent1" w:themeFillTint="66"/>
      <w:spacing w:after="115"/>
      <w:outlineLvl w:val="1"/>
    </w:pPr>
    <w:rPr>
      <w:rFonts w:ascii="Calibri" w:eastAsia="Calibri" w:hAnsi="Calibri" w:cs="Calibri"/>
      <w:b/>
      <w:bCs/>
      <w:i/>
      <w:iCs/>
      <w:noProof/>
      <w:sz w:val="32"/>
      <w:szCs w:val="32"/>
      <w:u w:val="single"/>
    </w:rPr>
  </w:style>
  <w:style w:type="paragraph" w:styleId="Heading3">
    <w:name w:val="heading 3"/>
    <w:next w:val="Normal"/>
    <w:link w:val="Heading3Char"/>
    <w:uiPriority w:val="9"/>
    <w:unhideWhenUsed/>
    <w:qFormat/>
    <w:rsid w:val="00B86040"/>
    <w:pPr>
      <w:keepNext/>
      <w:keepLines/>
      <w:spacing w:after="123"/>
      <w:ind w:left="10" w:hanging="10"/>
      <w:outlineLvl w:val="2"/>
    </w:pPr>
    <w:rPr>
      <w:rFonts w:ascii="Arial Rounded MT Bold" w:eastAsia="DengXian" w:hAnsi="Arial Rounded MT Bold" w:cs="Calibri"/>
      <w:color w:val="204559" w:themeColor="accent1" w:themeShade="80"/>
      <w:sz w:val="28"/>
      <w:szCs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02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0678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B86040"/>
    <w:rPr>
      <w:rFonts w:ascii="Arial Rounded MT Bold" w:eastAsia="DengXian" w:hAnsi="Arial Rounded MT Bold" w:cs="Calibri"/>
      <w:color w:val="204559" w:themeColor="accent1" w:themeShade="80"/>
      <w:sz w:val="28"/>
      <w:szCs w:val="28"/>
      <w:u w:val="single"/>
    </w:rPr>
  </w:style>
  <w:style w:type="character" w:customStyle="1" w:styleId="Heading2Char">
    <w:name w:val="Heading 2 Char"/>
    <w:link w:val="Heading2"/>
    <w:uiPriority w:val="9"/>
    <w:rsid w:val="005E284D"/>
    <w:rPr>
      <w:rFonts w:ascii="Calibri" w:eastAsia="Calibri" w:hAnsi="Calibri" w:cs="Calibri"/>
      <w:b/>
      <w:bCs/>
      <w:i/>
      <w:iCs/>
      <w:noProof/>
      <w:sz w:val="32"/>
      <w:szCs w:val="32"/>
      <w:u w:val="single"/>
      <w:shd w:val="clear" w:color="auto" w:fill="B0D0E2" w:themeFill="accent1" w:themeFillTint="66"/>
    </w:rPr>
  </w:style>
  <w:style w:type="character" w:customStyle="1" w:styleId="Heading1Char">
    <w:name w:val="Heading 1 Char"/>
    <w:aliases w:val="Titres Section Char"/>
    <w:link w:val="Heading1"/>
    <w:uiPriority w:val="9"/>
    <w:rsid w:val="00D41611"/>
    <w:rPr>
      <w:rFonts w:ascii="Arial Rounded MT Bold" w:eastAsia="Calibri" w:hAnsi="Arial Rounded MT Bold" w:cs="Arial"/>
      <w:i/>
      <w:iCs/>
      <w:color w:val="2F5496"/>
      <w:sz w:val="44"/>
      <w:szCs w:val="44"/>
    </w:rPr>
  </w:style>
  <w:style w:type="paragraph" w:styleId="TOC1">
    <w:name w:val="toc 1"/>
    <w:hidden/>
    <w:pPr>
      <w:spacing w:after="224"/>
      <w:ind w:left="25" w:right="23" w:hanging="10"/>
    </w:pPr>
    <w:rPr>
      <w:rFonts w:ascii="Calibri" w:eastAsia="Calibri" w:hAnsi="Calibri" w:cs="Calibri"/>
      <w:color w:val="000000"/>
      <w:sz w:val="24"/>
    </w:rPr>
  </w:style>
  <w:style w:type="paragraph" w:styleId="TOC2">
    <w:name w:val="toc 2"/>
    <w:hidden/>
    <w:pPr>
      <w:spacing w:after="223"/>
      <w:ind w:left="231" w:right="15" w:hanging="10"/>
      <w:jc w:val="right"/>
    </w:pPr>
    <w:rPr>
      <w:rFonts w:ascii="Calibri" w:eastAsia="Calibri" w:hAnsi="Calibri" w:cs="Calibri"/>
      <w:color w:val="000000"/>
      <w:sz w:val="24"/>
    </w:rPr>
  </w:style>
  <w:style w:type="paragraph" w:styleId="TOC3">
    <w:name w:val="toc 3"/>
    <w:hidden/>
    <w:pPr>
      <w:spacing w:after="224"/>
      <w:ind w:left="464" w:right="23" w:hanging="10"/>
    </w:pPr>
    <w:rPr>
      <w:rFonts w:ascii="Calibri" w:eastAsia="Calibri" w:hAnsi="Calibri" w:cs="Calibri"/>
      <w:color w:val="000000"/>
      <w:sz w:val="24"/>
    </w:rPr>
  </w:style>
  <w:style w:type="paragraph" w:styleId="NoSpacing">
    <w:name w:val="No Spacing"/>
    <w:uiPriority w:val="1"/>
    <w:qFormat/>
    <w:rsid w:val="00790ADF"/>
    <w:pPr>
      <w:spacing w:after="0" w:line="240" w:lineRule="auto"/>
    </w:pPr>
    <w:rPr>
      <w:rFonts w:ascii="Helvetica" w:eastAsia="Calibri" w:hAnsi="Helvetica" w:cs="Calibri"/>
      <w:b/>
      <w:bCs/>
      <w:color w:val="000000" w:themeColor="text1"/>
      <w:sz w:val="38"/>
      <w:szCs w:val="4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Strong">
    <w:name w:val="Strong"/>
    <w:aliases w:val="Nom"/>
    <w:basedOn w:val="DefaultParagraphFont"/>
    <w:uiPriority w:val="22"/>
    <w:qFormat/>
    <w:rsid w:val="00A33F34"/>
    <w:rPr>
      <w:b/>
      <w:b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F34"/>
    <w:pPr>
      <w:pBdr>
        <w:top w:val="single" w:sz="4" w:space="10" w:color="418AB3" w:themeColor="accent1"/>
        <w:bottom w:val="single" w:sz="4" w:space="10" w:color="418AB3" w:themeColor="accent1"/>
      </w:pBdr>
      <w:spacing w:before="360" w:after="360"/>
      <w:ind w:left="864" w:right="864"/>
      <w:jc w:val="center"/>
    </w:pPr>
    <w:rPr>
      <w:i/>
      <w:iCs/>
      <w:color w:val="418AB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F34"/>
    <w:rPr>
      <w:rFonts w:ascii="Futura" w:eastAsia="Calibri" w:hAnsi="Futura" w:cs="Calibri"/>
      <w:i/>
      <w:iCs/>
      <w:color w:val="418AB3" w:themeColor="accen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ListParagraph">
    <w:name w:val="List Paragraph"/>
    <w:basedOn w:val="Normal"/>
    <w:uiPriority w:val="34"/>
    <w:qFormat/>
    <w:rsid w:val="00D155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47D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7D4"/>
    <w:rPr>
      <w:rFonts w:ascii="Futura" w:eastAsia="Calibri" w:hAnsi="Futura" w:cs="Calibri"/>
      <w:color w:val="000000" w:themeColor="tex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Footer">
    <w:name w:val="footer"/>
    <w:basedOn w:val="Normal"/>
    <w:link w:val="FooterChar"/>
    <w:uiPriority w:val="99"/>
    <w:unhideWhenUsed/>
    <w:rsid w:val="002347D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7D4"/>
    <w:rPr>
      <w:rFonts w:ascii="Futura" w:eastAsia="Calibri" w:hAnsi="Futura" w:cs="Calibri"/>
      <w:color w:val="000000" w:themeColor="text1"/>
      <w:sz w:val="30"/>
      <w:szCs w:val="24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Title">
    <w:name w:val="Title"/>
    <w:aliases w:val="Calibri"/>
    <w:basedOn w:val="Normal"/>
    <w:next w:val="Normal"/>
    <w:link w:val="TitleChar"/>
    <w:uiPriority w:val="10"/>
    <w:qFormat/>
    <w:rsid w:val="00935671"/>
    <w:pPr>
      <w:jc w:val="center"/>
    </w:pPr>
    <w:rPr>
      <w:color w:val="418AB3" w:themeColor="accent1"/>
      <w:sz w:val="36"/>
      <w:szCs w:val="32"/>
      <w:u w:val="single"/>
    </w:rPr>
  </w:style>
  <w:style w:type="character" w:customStyle="1" w:styleId="TitleChar">
    <w:name w:val="Title Char"/>
    <w:aliases w:val="Calibri Char"/>
    <w:basedOn w:val="DefaultParagraphFont"/>
    <w:link w:val="Title"/>
    <w:uiPriority w:val="10"/>
    <w:rsid w:val="00935671"/>
    <w:rPr>
      <w:rFonts w:eastAsia="Calibri" w:cstheme="minorHAnsi"/>
      <w:color w:val="418AB3" w:themeColor="accent1"/>
      <w:sz w:val="36"/>
      <w:szCs w:val="32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Emphasis">
    <w:name w:val="Emphasis"/>
    <w:basedOn w:val="DefaultParagraphFont"/>
    <w:uiPriority w:val="20"/>
    <w:qFormat/>
    <w:rsid w:val="001E54D6"/>
    <w:rPr>
      <w:i/>
      <w:iCs/>
      <w:sz w:val="32"/>
      <w:szCs w:val="24"/>
    </w:rPr>
  </w:style>
  <w:style w:type="character" w:styleId="SubtleEmphasis">
    <w:name w:val="Subtle Emphasis"/>
    <w:basedOn w:val="DefaultParagraphFont"/>
    <w:uiPriority w:val="19"/>
    <w:qFormat/>
    <w:rsid w:val="001E54D6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544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FB0205"/>
    <w:rPr>
      <w:rFonts w:asciiTheme="majorHAnsi" w:eastAsiaTheme="majorEastAsia" w:hAnsiTheme="majorHAnsi" w:cstheme="majorBidi"/>
      <w:i/>
      <w:iCs/>
      <w:color w:val="306785" w:themeColor="accent1" w:themeShade="BF"/>
      <w:sz w:val="24"/>
      <w:szCs w:val="2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styleId="Hyperlink">
    <w:name w:val="Hyperlink"/>
    <w:basedOn w:val="DefaultParagraphFont"/>
    <w:uiPriority w:val="99"/>
    <w:unhideWhenUsed/>
    <w:rsid w:val="003875E1"/>
    <w:rPr>
      <w:color w:val="F59E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zha\Bois-De-Boulogne\Session1\modele.dotx" TargetMode="External"/></Relationships>
</file>

<file path=word/theme/theme1.xml><?xml version="1.0" encoding="utf-8"?>
<a:theme xmlns:a="http://schemas.openxmlformats.org/drawingml/2006/main" name="Thème Office">
  <a:themeElements>
    <a:clrScheme name="Palissad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9B026-4268-4661-8004-CD62F9341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</Template>
  <TotalTime>0</TotalTime>
  <Pages>1</Pages>
  <Words>620</Words>
  <Characters>3537</Characters>
  <Application>Microsoft Office Word</Application>
  <DocSecurity>4</DocSecurity>
  <Lines>29</Lines>
  <Paragraphs>8</Paragraphs>
  <ScaleCrop>false</ScaleCrop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Omz</dc:creator>
  <cp:keywords/>
  <cp:lastModifiedBy>Hamza Omz</cp:lastModifiedBy>
  <cp:revision>136</cp:revision>
  <dcterms:created xsi:type="dcterms:W3CDTF">2023-10-02T13:39:00Z</dcterms:created>
  <dcterms:modified xsi:type="dcterms:W3CDTF">2023-10-18T14:45:00Z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ceff5d61a70204fb87b93e7e4b385977b1a0b2f912e5806f58f1e28d0ae55453</vt:lpwstr>
  </property>
</Properties>
</file>